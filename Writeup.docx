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DCB31" w14:textId="76DE8334" w:rsidR="004D6B86" w:rsidRDefault="002633B7">
      <w:pPr>
        <w:pStyle w:val="Title"/>
      </w:pPr>
      <w:r w:rsidRPr="002633B7">
        <w:t>Determining Best Clustering Technique on WWLLN Lightning Data to Identify Patterns in Tropical Cyclones</w:t>
      </w:r>
    </w:p>
    <w:p w14:paraId="5BF90BC3" w14:textId="50ABBA53" w:rsidR="004D6B86" w:rsidRDefault="00443BEC">
      <w:pPr>
        <w:pStyle w:val="Title2"/>
      </w:pPr>
      <w:r>
        <w:t xml:space="preserve">Alejandro Herrera, Ben van </w:t>
      </w:r>
      <w:proofErr w:type="spellStart"/>
      <w:r>
        <w:t>Oostendorp</w:t>
      </w:r>
      <w:proofErr w:type="spellEnd"/>
      <w:r>
        <w:t>, Aeon Williams</w:t>
      </w:r>
    </w:p>
    <w:p w14:paraId="7C452681" w14:textId="3D55D4C4" w:rsidR="004D6B86" w:rsidRDefault="00443BEC">
      <w:pPr>
        <w:pStyle w:val="Title2"/>
      </w:pPr>
      <w:r>
        <w:t xml:space="preserve">Dr. Barnabas Bede, Dr. Yilin Wu, Dr. Jeremy Thomas, Dr. Natalia </w:t>
      </w:r>
      <w:proofErr w:type="spellStart"/>
      <w:r>
        <w:t>Solorzano</w:t>
      </w:r>
      <w:proofErr w:type="spellEnd"/>
    </w:p>
    <w:p w14:paraId="03E32DEF" w14:textId="4D7F0798" w:rsidR="004D6B86" w:rsidRDefault="00443BEC" w:rsidP="00443BEC">
      <w:pPr>
        <w:pStyle w:val="Title2"/>
      </w:pPr>
      <w:proofErr w:type="spellStart"/>
      <w:r>
        <w:t>DigiPen</w:t>
      </w:r>
      <w:proofErr w:type="spellEnd"/>
      <w:r>
        <w:t xml:space="preserve"> Institute of Technology</w:t>
      </w:r>
    </w:p>
    <w:p w14:paraId="3D65E219" w14:textId="51D35E2E" w:rsidR="004D6B86" w:rsidRPr="00A4757D" w:rsidRDefault="004D6B86"/>
    <w:p w14:paraId="089F9C5F" w14:textId="1B4D09A9" w:rsidR="004D6B86" w:rsidRPr="007A0822" w:rsidRDefault="007A0822">
      <w:pPr>
        <w:pStyle w:val="SectionTitle"/>
        <w:rPr>
          <w:b/>
          <w:bCs/>
        </w:rPr>
      </w:pPr>
      <w:r w:rsidRPr="007A0822">
        <w:rPr>
          <w:b/>
          <w:bCs/>
        </w:rPr>
        <w:lastRenderedPageBreak/>
        <w:t>Introduction</w:t>
      </w:r>
    </w:p>
    <w:p w14:paraId="6E3EA055" w14:textId="387B746D" w:rsidR="004D6B86" w:rsidRPr="004D4F8C" w:rsidRDefault="00443BEC" w:rsidP="008C15AE">
      <w:pPr>
        <w:pStyle w:val="NoSpacing"/>
        <w:ind w:firstLine="720"/>
      </w:pPr>
      <w:r>
        <w:t>There are many different techniques for clustering</w:t>
      </w:r>
      <w:r w:rsidR="00301E79">
        <w:t xml:space="preserve"> data, but the question on which method best illustrates what we see in the real world with lightning strikes originating from the same cloud/group of clouds </w:t>
      </w:r>
      <w:r w:rsidR="008A19DA">
        <w:t>was not</w:t>
      </w:r>
      <w:r w:rsidR="00301E79">
        <w:t xml:space="preserve"> fully explored.</w:t>
      </w:r>
      <w:r w:rsidR="00292237">
        <w:t xml:space="preserve"> Inspired by the DBSCAN clustering work of Hutchens, </w:t>
      </w:r>
      <w:proofErr w:type="spellStart"/>
      <w:r w:rsidR="00292237">
        <w:t>Holzworth</w:t>
      </w:r>
      <w:proofErr w:type="spellEnd"/>
      <w:r w:rsidR="00292237">
        <w:t xml:space="preserve">, and </w:t>
      </w:r>
      <w:proofErr w:type="spellStart"/>
      <w:r w:rsidR="00292237">
        <w:t>Brundell</w:t>
      </w:r>
      <w:proofErr w:type="spellEnd"/>
      <w:r w:rsidR="00292237">
        <w:t>, w</w:t>
      </w:r>
      <w:r w:rsidR="008A19DA">
        <w:t>e chose</w:t>
      </w:r>
      <w:r w:rsidR="00292237">
        <w:t xml:space="preserve"> to compare their algorithm to two other</w:t>
      </w:r>
      <w:r w:rsidR="008A19DA">
        <w:t xml:space="preserve"> commonly used clustering techniques to inspect the differences and compare with what we would expect them to look like in the real world. </w:t>
      </w:r>
    </w:p>
    <w:p w14:paraId="0DFCB2E8" w14:textId="174BCBD3" w:rsidR="008A19DA" w:rsidRDefault="00345333">
      <w:r>
        <w:rPr>
          <w:rStyle w:val="Emphasis"/>
        </w:rPr>
        <w:t>Keywords</w:t>
      </w:r>
      <w:r w:rsidR="004D4F8C">
        <w:t>:</w:t>
      </w:r>
      <w:r w:rsidR="008A19DA">
        <w:t xml:space="preserve"> clustering, lightning, </w:t>
      </w:r>
      <w:proofErr w:type="spellStart"/>
      <w:r w:rsidR="008A19DA">
        <w:t>kmeans</w:t>
      </w:r>
      <w:proofErr w:type="spellEnd"/>
      <w:r w:rsidR="008A19DA">
        <w:t xml:space="preserve">, </w:t>
      </w:r>
      <w:proofErr w:type="spellStart"/>
      <w:r w:rsidR="008A19DA">
        <w:t>dbscan</w:t>
      </w:r>
      <w:proofErr w:type="spellEnd"/>
      <w:r w:rsidR="008A19DA">
        <w:t xml:space="preserve">, </w:t>
      </w:r>
      <w:proofErr w:type="spellStart"/>
      <w:r w:rsidR="008A19DA">
        <w:t>fcm</w:t>
      </w:r>
      <w:proofErr w:type="spellEnd"/>
    </w:p>
    <w:p w14:paraId="51D7171F" w14:textId="306A8FD0" w:rsidR="00B15FD6" w:rsidRDefault="00B15FD6" w:rsidP="00B15FD6">
      <w:pPr>
        <w:jc w:val="center"/>
        <w:rPr>
          <w:b/>
          <w:bCs/>
        </w:rPr>
      </w:pPr>
      <w:r>
        <w:br/>
      </w:r>
      <w:r>
        <w:rPr>
          <w:b/>
          <w:bCs/>
        </w:rPr>
        <w:t>Motivation</w:t>
      </w:r>
    </w:p>
    <w:p w14:paraId="031BE3E0" w14:textId="3BCBBD75" w:rsidR="00B15FD6" w:rsidRPr="00B15FD6" w:rsidRDefault="00B15FD6" w:rsidP="00B15FD6">
      <w:pPr>
        <w:ind w:firstLine="0"/>
      </w:pPr>
      <w:r>
        <w:rPr>
          <w:b/>
          <w:bCs/>
        </w:rPr>
        <w:tab/>
      </w:r>
      <w:r>
        <w:t xml:space="preserve">The reason for clustering lightning data is it allows for extra data as well as proxy information and insight into tropical cyclones. </w:t>
      </w:r>
      <w:r w:rsidRPr="00B15FD6">
        <w:t>Differently from satellite microwave brightness temperature databases, which are used to quantify convection</w:t>
      </w:r>
      <w:r>
        <w:t xml:space="preserve">, whereas lightning measurements from WWLLN are global and continuous. </w:t>
      </w:r>
      <w:r w:rsidRPr="00B15FD6">
        <w:t>Since lightning and convection are intimately connected, as lightning is often used as a proxy for convection intensity (e.g., Zipser et al., 2006), lightning measurements and clustering may offer further insight on meteorological properties and patterns in convective systems in tropical cyclones</w:t>
      </w:r>
      <w:r>
        <w:t>.</w:t>
      </w:r>
    </w:p>
    <w:p w14:paraId="523DC9BA" w14:textId="77777777" w:rsidR="002055C4" w:rsidRDefault="002055C4" w:rsidP="002055C4">
      <w:pPr>
        <w:ind w:firstLine="0"/>
        <w:jc w:val="center"/>
      </w:pPr>
    </w:p>
    <w:p w14:paraId="242B8E5D" w14:textId="47C10085" w:rsidR="007A0822" w:rsidRPr="002055C4" w:rsidRDefault="007A0822" w:rsidP="002055C4">
      <w:pPr>
        <w:ind w:firstLine="0"/>
        <w:jc w:val="center"/>
      </w:pPr>
      <w:r>
        <w:rPr>
          <w:b/>
          <w:bCs/>
        </w:rPr>
        <w:t>Data and Methodology</w:t>
      </w:r>
    </w:p>
    <w:p w14:paraId="5D886563" w14:textId="29B70090" w:rsidR="007A0822" w:rsidRDefault="007A0822" w:rsidP="008C15AE">
      <w:r>
        <w:t xml:space="preserve">The data used was obtained from the </w:t>
      </w:r>
      <w:proofErr w:type="gramStart"/>
      <w:r>
        <w:t>World Wide</w:t>
      </w:r>
      <w:proofErr w:type="gramEnd"/>
      <w:r>
        <w:t xml:space="preserve"> Lightning Location Network (WWLLN), which is lightning strokes from all over the world</w:t>
      </w:r>
      <w:r w:rsidR="00261E13">
        <w:t xml:space="preserve">. WWLLN is a </w:t>
      </w:r>
      <w:proofErr w:type="gramStart"/>
      <w:r w:rsidR="00261E13">
        <w:t>ground based</w:t>
      </w:r>
      <w:proofErr w:type="gramEnd"/>
      <w:r w:rsidR="00261E13">
        <w:t xml:space="preserve"> detection network, where typically Universities will setup a sensor. When a stroke happens and nearby sensors detect it, it gets reported to the network. If at least 5 sensors report the same </w:t>
      </w:r>
      <w:r w:rsidR="00261E13">
        <w:lastRenderedPageBreak/>
        <w:t>stroke, it gets added</w:t>
      </w:r>
      <w:r>
        <w:t>.</w:t>
      </w:r>
      <w:r w:rsidR="00977F95">
        <w:t xml:space="preserve"> The type of lightning WWLLN detects is the electromagnetic radiation from the return stroke</w:t>
      </w:r>
      <w:r w:rsidR="0026043F">
        <w:t xml:space="preserve"> at VLF (very-low frequency, 3-30 kHz)</w:t>
      </w:r>
      <w:r w:rsidR="00977F95">
        <w:t>.</w:t>
      </w:r>
      <w:r>
        <w:t xml:space="preserve"> The data was then processed by </w:t>
      </w:r>
      <w:r w:rsidR="00977F95">
        <w:t>the Naval Research Lab with storm centered coordinates</w:t>
      </w:r>
      <w:r w:rsidR="00261E13">
        <w:t>, an example of the data is in Figure 1.</w:t>
      </w:r>
      <w:r>
        <w:t xml:space="preserve"> Each point of data now has a longitude, latitude, date and time, and distance from the center of the storm. From here, we did a lot of visualization of the data,</w:t>
      </w:r>
      <w:r w:rsidR="00261E13">
        <w:t xml:space="preserve"> shown in Figure 2,</w:t>
      </w:r>
      <w:r>
        <w:t xml:space="preserve"> by loading it up, selecting the data form every 30 minutes, and then began to cluster with K-Means, DBSCAN, and FCM. Each clustering algorithm was setup with data in two different ways: partition the data based on distance to the storm and bucketize them, then cluster within the buckets, and taking the whole data</w:t>
      </w:r>
      <w:r w:rsidR="00257391">
        <w:t xml:space="preserve">, 30 </w:t>
      </w:r>
      <w:r w:rsidR="00BB2465">
        <w:t>minutes’</w:t>
      </w:r>
      <w:r w:rsidR="00257391">
        <w:t xml:space="preserve"> worth,</w:t>
      </w:r>
      <w:r>
        <w:t xml:space="preserve"> and </w:t>
      </w:r>
      <w:r w:rsidR="00257391">
        <w:t>running the algorithm.</w:t>
      </w:r>
    </w:p>
    <w:p w14:paraId="6C9D5233" w14:textId="77777777" w:rsidR="00C82C9C" w:rsidRDefault="00C82C9C" w:rsidP="008C15AE"/>
    <w:p w14:paraId="76969B0E" w14:textId="1C3D5033" w:rsidR="00257391" w:rsidRDefault="00261E13" w:rsidP="00257391">
      <w:pPr>
        <w:keepNext/>
        <w:ind w:firstLine="0"/>
      </w:pPr>
      <w:r w:rsidRPr="00261E13">
        <w:rPr>
          <w:noProof/>
        </w:rPr>
        <w:drawing>
          <wp:inline distT="0" distB="0" distL="0" distR="0" wp14:anchorId="773A6EAB" wp14:editId="4BACE83F">
            <wp:extent cx="5943600" cy="2924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24810"/>
                    </a:xfrm>
                    <a:prstGeom prst="rect">
                      <a:avLst/>
                    </a:prstGeom>
                  </pic:spPr>
                </pic:pic>
              </a:graphicData>
            </a:graphic>
          </wp:inline>
        </w:drawing>
      </w:r>
    </w:p>
    <w:p w14:paraId="572F6949" w14:textId="308DA8E7" w:rsidR="00257391" w:rsidRPr="007A0822" w:rsidRDefault="00257391" w:rsidP="00257391">
      <w:pPr>
        <w:pStyle w:val="Caption"/>
        <w:jc w:val="center"/>
      </w:pPr>
      <w:r>
        <w:t xml:space="preserve">Figure </w:t>
      </w:r>
      <w:fldSimple w:instr=" SEQ Figure \* ARABIC ">
        <w:r w:rsidR="00214A46">
          <w:rPr>
            <w:noProof/>
          </w:rPr>
          <w:t>1</w:t>
        </w:r>
      </w:fldSimple>
      <w:r>
        <w:t>: WWLLN Data with storm centered coordinates</w:t>
      </w:r>
    </w:p>
    <w:p w14:paraId="40480972" w14:textId="77777777" w:rsidR="002055C4" w:rsidRDefault="002055C4" w:rsidP="002055C4">
      <w:pPr>
        <w:keepNext/>
        <w:ind w:firstLine="0"/>
      </w:pPr>
      <w:r>
        <w:rPr>
          <w:noProof/>
        </w:rPr>
        <w:lastRenderedPageBreak/>
        <w:drawing>
          <wp:inline distT="0" distB="0" distL="0" distR="0" wp14:anchorId="3E512907" wp14:editId="67D19DF0">
            <wp:extent cx="5791200" cy="302109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0393" cy="3031103"/>
                    </a:xfrm>
                    <a:prstGeom prst="rect">
                      <a:avLst/>
                    </a:prstGeom>
                    <a:noFill/>
                    <a:ln>
                      <a:noFill/>
                    </a:ln>
                  </pic:spPr>
                </pic:pic>
              </a:graphicData>
            </a:graphic>
          </wp:inline>
        </w:drawing>
      </w:r>
    </w:p>
    <w:p w14:paraId="269F256B" w14:textId="0469A454" w:rsidR="002055C4" w:rsidRDefault="002055C4" w:rsidP="002055C4">
      <w:pPr>
        <w:pStyle w:val="Caption"/>
        <w:jc w:val="center"/>
      </w:pPr>
      <w:r>
        <w:t xml:space="preserve">Figure </w:t>
      </w:r>
      <w:fldSimple w:instr=" SEQ Figure \* ARABIC ">
        <w:r w:rsidR="00214A46">
          <w:rPr>
            <w:noProof/>
          </w:rPr>
          <w:t>2</w:t>
        </w:r>
      </w:fldSimple>
      <w:r>
        <w:t>: WWLLN Data Plotted</w:t>
      </w:r>
    </w:p>
    <w:p w14:paraId="6D5113B5" w14:textId="18639B43" w:rsidR="007A0822" w:rsidRDefault="007A0822" w:rsidP="007A0822">
      <w:pPr>
        <w:ind w:firstLine="0"/>
        <w:rPr>
          <w:b/>
          <w:bCs/>
        </w:rPr>
      </w:pPr>
      <w:r>
        <w:rPr>
          <w:b/>
          <w:bCs/>
        </w:rPr>
        <w:br w:type="page"/>
      </w:r>
    </w:p>
    <w:p w14:paraId="7399C314" w14:textId="36015CC7" w:rsidR="004D6B86" w:rsidRDefault="008A19DA" w:rsidP="00F32654">
      <w:pPr>
        <w:ind w:firstLine="0"/>
        <w:jc w:val="center"/>
        <w:rPr>
          <w:b/>
          <w:bCs/>
        </w:rPr>
      </w:pPr>
      <w:r>
        <w:rPr>
          <w:b/>
          <w:bCs/>
        </w:rPr>
        <w:lastRenderedPageBreak/>
        <w:t>K-Means</w:t>
      </w:r>
    </w:p>
    <w:p w14:paraId="09C14953" w14:textId="4024DCBF" w:rsidR="003A638E" w:rsidRPr="00A17FE5" w:rsidRDefault="003A638E" w:rsidP="002E1F37">
      <w:r>
        <w:t>K-Means is a method of clustering that aims to partition n observations in k clusters, where each observation belongs to a cluster, and the center, or centroid, of the cluster is the mean of all points in the cluster. K-Means sets to minimize the variance of each cluster by optimizing the squared errors.</w:t>
      </w:r>
      <w:r w:rsidR="00A17FE5">
        <w:t xml:space="preserve"> </w:t>
      </w:r>
      <w:r w:rsidR="002025A9">
        <w:t>It</w:t>
      </w:r>
      <w:r w:rsidR="002025A9" w:rsidRPr="002025A9">
        <w:t xml:space="preserve"> is an unsupervised data clustering algorithm. With a predetermined number of clusters, 2 random centroids are placed, and each data point is allocated to the nearest centroid, forming the clusters. This is repeated, with the centroids moving to the location of the average points in their cluster, until maximum iterations </w:t>
      </w:r>
      <w:r w:rsidR="005A6B84" w:rsidRPr="002025A9">
        <w:t>are</w:t>
      </w:r>
      <w:r w:rsidR="002025A9" w:rsidRPr="002025A9">
        <w:t xml:space="preserve"> reached (arbitrary and pre-determined), or until the clusters stop moving.</w:t>
      </w:r>
    </w:p>
    <w:p w14:paraId="157DB046" w14:textId="77777777" w:rsidR="00F32654" w:rsidRDefault="00F32654" w:rsidP="00F32654">
      <w:pPr>
        <w:ind w:firstLine="0"/>
        <w:jc w:val="center"/>
        <w:rPr>
          <w:b/>
          <w:bCs/>
        </w:rPr>
      </w:pPr>
    </w:p>
    <w:p w14:paraId="1EA0D6EE" w14:textId="7412EF92" w:rsidR="008A19DA" w:rsidRDefault="008A19DA" w:rsidP="00F32654">
      <w:pPr>
        <w:ind w:firstLine="0"/>
        <w:jc w:val="center"/>
        <w:rPr>
          <w:b/>
          <w:bCs/>
        </w:rPr>
      </w:pPr>
      <w:r>
        <w:rPr>
          <w:b/>
          <w:bCs/>
        </w:rPr>
        <w:t>DBSCAN</w:t>
      </w:r>
    </w:p>
    <w:p w14:paraId="2969CB0C" w14:textId="699C3433" w:rsidR="003A638E" w:rsidRDefault="003A638E">
      <w:r>
        <w:t xml:space="preserve">DBSCAN, or density based spatial clustering of applications with noise, is a </w:t>
      </w:r>
      <w:r w:rsidR="00A17FE5">
        <w:t>density-based</w:t>
      </w:r>
      <w:r>
        <w:t xml:space="preserve"> clustering algorithm that groups n observations based on density </w:t>
      </w:r>
      <w:r w:rsidR="00A17FE5">
        <w:t xml:space="preserve">and closeness of observations in space. It creates clusters based on input parameters such as the maximum distance a point can be from a neighborhood and how many observations it requires within the neighborhood to be labelled a core observation. Observations that do not fit into the criteria are labelled as noise or outliers. </w:t>
      </w:r>
    </w:p>
    <w:p w14:paraId="288B868F" w14:textId="49605977" w:rsidR="00594FB9" w:rsidRPr="003A638E" w:rsidRDefault="00594FB9">
      <w:r>
        <w:t>First</w:t>
      </w:r>
      <w:r w:rsidR="002E5E27">
        <w:t>, the distance between every two pairs of points is calculated and stored. Th</w:t>
      </w:r>
      <w:r w:rsidR="00CD3F53">
        <w:t xml:space="preserve">ose points with distances that register equal to or less than the desired epsilon distance become </w:t>
      </w:r>
      <w:r w:rsidR="00515225">
        <w:t xml:space="preserve">candidates. If a point has </w:t>
      </w:r>
      <w:r w:rsidR="00822BA7">
        <w:t xml:space="preserve">at least </w:t>
      </w:r>
      <w:r w:rsidR="00515225">
        <w:t>N points (also fed into the algorithm, as the epsilon distances)</w:t>
      </w:r>
      <w:r w:rsidR="00822BA7">
        <w:t xml:space="preserve"> within epsilon distance, then it is considered </w:t>
      </w:r>
      <w:r w:rsidR="002C2D43">
        <w:t xml:space="preserve">a core point belonging to a cluster. All core points within proximity of each other are considered to belong to the same cluster and will be categorized as such. </w:t>
      </w:r>
      <w:r w:rsidR="005C0DDC">
        <w:t xml:space="preserve">Points that are </w:t>
      </w:r>
      <w:r w:rsidR="009215CD">
        <w:t xml:space="preserve">too far (over epsilon distance) or simply </w:t>
      </w:r>
      <w:r w:rsidR="00841243">
        <w:t>do not</w:t>
      </w:r>
      <w:r w:rsidR="009215CD">
        <w:t xml:space="preserve"> orbit </w:t>
      </w:r>
      <w:r w:rsidR="0091055C">
        <w:t xml:space="preserve">N </w:t>
      </w:r>
      <w:r w:rsidR="0091055C">
        <w:lastRenderedPageBreak/>
        <w:t>epsilon distant points are considered noise.</w:t>
      </w:r>
      <w:r w:rsidR="00841243">
        <w:t xml:space="preserve"> This technique allows clusters to take on much more dynamic and nuanced shapes when compared to other </w:t>
      </w:r>
      <w:proofErr w:type="gramStart"/>
      <w:r w:rsidR="00841243">
        <w:t>techniques</w:t>
      </w:r>
      <w:r w:rsidR="001F4B7B">
        <w:t>, and</w:t>
      </w:r>
      <w:proofErr w:type="gramEnd"/>
      <w:r w:rsidR="001F4B7B">
        <w:t xml:space="preserve"> is great for modeling the long swirling bands of clouds and activity for storms.</w:t>
      </w:r>
    </w:p>
    <w:p w14:paraId="60C9CBE0" w14:textId="77777777" w:rsidR="00F32654" w:rsidRDefault="00F32654" w:rsidP="00F32654">
      <w:pPr>
        <w:ind w:firstLine="0"/>
        <w:jc w:val="center"/>
        <w:rPr>
          <w:b/>
          <w:bCs/>
        </w:rPr>
      </w:pPr>
    </w:p>
    <w:p w14:paraId="41A95D8A" w14:textId="0942BFEE" w:rsidR="003A638E" w:rsidRDefault="008A19DA" w:rsidP="00F32654">
      <w:pPr>
        <w:ind w:firstLine="0"/>
        <w:jc w:val="center"/>
        <w:rPr>
          <w:b/>
          <w:bCs/>
        </w:rPr>
      </w:pPr>
      <w:r>
        <w:rPr>
          <w:b/>
          <w:bCs/>
        </w:rPr>
        <w:t>Fuzzy C-Means</w:t>
      </w:r>
    </w:p>
    <w:p w14:paraId="77E9270A" w14:textId="37D24F53" w:rsidR="00A17FE5" w:rsidRDefault="00A17FE5" w:rsidP="003A638E">
      <w:r>
        <w:t>Fuzzy C-Means</w:t>
      </w:r>
      <w:r w:rsidR="007A0822">
        <w:t xml:space="preserve"> (FCM)</w:t>
      </w:r>
      <w:r>
        <w:t xml:space="preserve"> is very similar to K-Means in that it too aims to partition n observations in k clusters, but the membership of each observation to each cluster is not 1 (entirely belonging to) or 0 (does not belong).</w:t>
      </w:r>
      <w:r w:rsidR="00027BA3">
        <w:t xml:space="preserve"> A fuzzy set is a function that provides a membership grade for a set with uncertain boundaries.</w:t>
      </w:r>
      <w:r>
        <w:t xml:space="preserve"> In FCM, observations can exist in multiple clusters to varying degrees</w:t>
      </w:r>
      <w:r w:rsidR="00F32654">
        <w:t>, where a higher membership value means it exists more in the center of the cluster than observations with lower membership</w:t>
      </w:r>
      <w:r>
        <w:t>.</w:t>
      </w:r>
      <w:r w:rsidR="00B15FD6">
        <w:t xml:space="preserve"> Each cluster in FCM is a fuzzy set.</w:t>
      </w:r>
      <w:r w:rsidR="002055C4">
        <w:t xml:space="preserve"> One strong point to using FCM is that we can figure out if clusters are well defined with the membership matrix, since we can calculate the entropy per row. This gives us information on how “in” each cluster each point is. The lower this number, the better defined the cluster.</w:t>
      </w:r>
      <w:r>
        <w:t xml:space="preserve"> </w:t>
      </w:r>
      <w:r w:rsidR="00F32654">
        <w:t xml:space="preserve">The algorithm we used was developed by J.C. Dunn and improved by J.V </w:t>
      </w:r>
      <w:proofErr w:type="spellStart"/>
      <w:r w:rsidR="00F32654">
        <w:t>Bezdek</w:t>
      </w:r>
      <w:proofErr w:type="spellEnd"/>
      <w:r w:rsidR="00F32654">
        <w:t>.</w:t>
      </w:r>
      <w:r>
        <w:t xml:space="preserve"> </w:t>
      </w:r>
    </w:p>
    <w:p w14:paraId="64D57ED9" w14:textId="77777777" w:rsidR="009C72E5" w:rsidRDefault="009C72E5" w:rsidP="00500264">
      <w:pPr>
        <w:ind w:firstLine="0"/>
        <w:jc w:val="center"/>
        <w:rPr>
          <w:b/>
          <w:bCs/>
        </w:rPr>
      </w:pPr>
    </w:p>
    <w:p w14:paraId="38221E01" w14:textId="75D41924" w:rsidR="00257391" w:rsidRDefault="00257391" w:rsidP="00500264">
      <w:pPr>
        <w:ind w:firstLine="0"/>
        <w:jc w:val="center"/>
        <w:rPr>
          <w:b/>
          <w:bCs/>
        </w:rPr>
      </w:pPr>
      <w:r>
        <w:rPr>
          <w:b/>
          <w:bCs/>
        </w:rPr>
        <w:t>Comparison of the Clustering Algorithms</w:t>
      </w:r>
    </w:p>
    <w:p w14:paraId="5CB2F402" w14:textId="3B10A184" w:rsidR="00257391" w:rsidRDefault="00257391" w:rsidP="008C15AE">
      <w:r>
        <w:t>Once we ran each clustering algorithm on the data, it was noticeable that there were differences between each algorithm. We then looked at each of the algorithms pair wise to notice differences, compare results on the same data, and ultimately look to answer the question of which algorithm would best emulate the results we see in real clouds.</w:t>
      </w:r>
    </w:p>
    <w:p w14:paraId="08111308" w14:textId="77777777" w:rsidR="003A422B" w:rsidRPr="00257391" w:rsidRDefault="003A422B" w:rsidP="00257391">
      <w:pPr>
        <w:ind w:firstLine="0"/>
      </w:pPr>
    </w:p>
    <w:p w14:paraId="26D8D91A" w14:textId="3E153DBB" w:rsidR="003A638E" w:rsidRDefault="003A638E" w:rsidP="00257391">
      <w:pPr>
        <w:ind w:firstLine="0"/>
        <w:jc w:val="center"/>
        <w:rPr>
          <w:b/>
          <w:bCs/>
        </w:rPr>
      </w:pPr>
      <w:r>
        <w:rPr>
          <w:b/>
          <w:bCs/>
        </w:rPr>
        <w:t>K-Means vs Fuzzy C-Means</w:t>
      </w:r>
    </w:p>
    <w:p w14:paraId="7B9F4F2B" w14:textId="77777777" w:rsidR="00DD71AB" w:rsidRDefault="00DE35AD" w:rsidP="00B51026">
      <w:pPr>
        <w:keepNext/>
        <w:ind w:firstLine="0"/>
      </w:pPr>
      <w:r>
        <w:lastRenderedPageBreak/>
        <w:tab/>
        <w:t xml:space="preserve">These two clustering algorithms are very </w:t>
      </w:r>
      <w:r w:rsidR="00EE20BA">
        <w:t>similar and</w:t>
      </w:r>
      <w:r>
        <w:t xml:space="preserve"> can have almost identical</w:t>
      </w:r>
      <w:r w:rsidR="00C725B9">
        <w:t xml:space="preserve"> cluster composition depending on the parameters used</w:t>
      </w:r>
      <w:r w:rsidR="005141F1">
        <w:t xml:space="preserve"> – this is immediately visually apparent when plotting the results</w:t>
      </w:r>
      <w:r w:rsidR="00C725B9">
        <w:t xml:space="preserve">. Because </w:t>
      </w:r>
      <w:r w:rsidR="00EE20BA">
        <w:t>we are clustering</w:t>
      </w:r>
      <w:r w:rsidR="00C725B9">
        <w:t xml:space="preserve"> geographical data instead of </w:t>
      </w:r>
      <w:r w:rsidR="00EE20BA">
        <w:t xml:space="preserve">trying to predict </w:t>
      </w:r>
      <w:r w:rsidR="001D313A">
        <w:t>labels,</w:t>
      </w:r>
      <w:r w:rsidR="00C725B9">
        <w:t xml:space="preserve"> </w:t>
      </w:r>
      <w:r w:rsidR="004723B6">
        <w:t>we focused on the cluster composition similarity instead of the label similarity.</w:t>
      </w:r>
      <w:r w:rsidR="00832E84">
        <w:t xml:space="preserve"> The Mouse dataset was used </w:t>
      </w:r>
      <w:r w:rsidR="00DD71AB">
        <w:t>for some initial testing, before moving on to the lightning dataset.</w:t>
      </w:r>
      <w:r w:rsidR="001D313A">
        <w:t xml:space="preserve"> </w:t>
      </w:r>
    </w:p>
    <w:p w14:paraId="03C9CC4C" w14:textId="3305ABDF" w:rsidR="00B51026" w:rsidRDefault="001D313A" w:rsidP="00DD71AB">
      <w:pPr>
        <w:keepNext/>
      </w:pPr>
      <w:r>
        <w:t xml:space="preserve">We observed that although we could tell the clusters were almost identical sometimes, the difference in </w:t>
      </w:r>
      <w:r w:rsidR="00B51026">
        <w:t xml:space="preserve">order of cluster creation </w:t>
      </w:r>
      <w:r w:rsidR="00555197">
        <w:t>led</w:t>
      </w:r>
      <w:r w:rsidR="00B51026">
        <w:t xml:space="preserve"> to false statistical data that they were dissimilar, as seen</w:t>
      </w:r>
      <w:r w:rsidR="004D0A33">
        <w:t xml:space="preserve"> </w:t>
      </w:r>
      <w:r w:rsidR="004D0A33">
        <w:fldChar w:fldCharType="begin"/>
      </w:r>
      <w:r w:rsidR="004D0A33">
        <w:instrText xml:space="preserve"> REF _Ref58439759 \p \h </w:instrText>
      </w:r>
      <w:r w:rsidR="004D0A33">
        <w:fldChar w:fldCharType="separate"/>
      </w:r>
      <w:r w:rsidR="004D0A33">
        <w:t>below</w:t>
      </w:r>
      <w:r w:rsidR="004D0A33">
        <w:fldChar w:fldCharType="end"/>
      </w:r>
      <w:r w:rsidR="00B51026">
        <w:t xml:space="preserve">. </w:t>
      </w:r>
    </w:p>
    <w:p w14:paraId="738C700B" w14:textId="77777777" w:rsidR="00B51026" w:rsidRDefault="00B51026" w:rsidP="00864077">
      <w:pPr>
        <w:keepNext/>
        <w:ind w:firstLine="0"/>
        <w:jc w:val="center"/>
      </w:pPr>
      <w:r w:rsidRPr="00B51026">
        <w:rPr>
          <w:noProof/>
        </w:rPr>
        <w:drawing>
          <wp:inline distT="0" distB="0" distL="0" distR="0" wp14:anchorId="5E5D65DB" wp14:editId="401959DA">
            <wp:extent cx="4683550" cy="2668425"/>
            <wp:effectExtent l="0" t="0" r="3175" b="0"/>
            <wp:docPr id="140" name="Google Shape;140;p26"/>
            <wp:cNvGraphicFramePr/>
            <a:graphic xmlns:a="http://schemas.openxmlformats.org/drawingml/2006/main">
              <a:graphicData uri="http://schemas.openxmlformats.org/drawingml/2006/picture">
                <pic:pic xmlns:pic="http://schemas.openxmlformats.org/drawingml/2006/picture">
                  <pic:nvPicPr>
                    <pic:cNvPr id="140" name="Google Shape;140;p26"/>
                    <pic:cNvPicPr preferRelativeResize="0"/>
                  </pic:nvPicPr>
                  <pic:blipFill>
                    <a:blip r:embed="rId11">
                      <a:alphaModFix/>
                    </a:blip>
                    <a:stretch>
                      <a:fillRect/>
                    </a:stretch>
                  </pic:blipFill>
                  <pic:spPr>
                    <a:xfrm>
                      <a:off x="0" y="0"/>
                      <a:ext cx="4683550" cy="2668425"/>
                    </a:xfrm>
                    <a:prstGeom prst="rect">
                      <a:avLst/>
                    </a:prstGeom>
                    <a:noFill/>
                    <a:ln>
                      <a:noFill/>
                    </a:ln>
                  </pic:spPr>
                </pic:pic>
              </a:graphicData>
            </a:graphic>
          </wp:inline>
        </w:drawing>
      </w:r>
    </w:p>
    <w:p w14:paraId="601E2BA0" w14:textId="02A09F8E" w:rsidR="00500264" w:rsidRPr="00B51026" w:rsidRDefault="00B51026" w:rsidP="00B51026">
      <w:pPr>
        <w:pStyle w:val="Caption"/>
        <w:jc w:val="center"/>
      </w:pPr>
      <w:bookmarkStart w:id="0" w:name="_Ref58439555"/>
      <w:bookmarkStart w:id="1" w:name="_Ref58439759"/>
      <w:r>
        <w:t xml:space="preserve">Figure </w:t>
      </w:r>
      <w:fldSimple w:instr=" SEQ Figure \* ARABIC ">
        <w:r w:rsidR="00214A46">
          <w:rPr>
            <w:noProof/>
          </w:rPr>
          <w:t>3</w:t>
        </w:r>
      </w:fldSimple>
      <w:bookmarkEnd w:id="0"/>
      <w:r>
        <w:t xml:space="preserve">: FCM &amp; </w:t>
      </w:r>
      <w:proofErr w:type="spellStart"/>
      <w:r>
        <w:t>Kmeans</w:t>
      </w:r>
      <w:proofErr w:type="spellEnd"/>
      <w:r>
        <w:t xml:space="preserve"> 0% similarity</w:t>
      </w:r>
      <w:bookmarkEnd w:id="1"/>
    </w:p>
    <w:p w14:paraId="1A98C4DB" w14:textId="30E858D8" w:rsidR="005141F1" w:rsidRPr="00C54DD8" w:rsidRDefault="00555197" w:rsidP="005141F1">
      <w:pPr>
        <w:ind w:firstLine="0"/>
      </w:pPr>
      <w:r>
        <w:t xml:space="preserve">To fix this issue, the labels were manually adjusted based on </w:t>
      </w:r>
      <w:r w:rsidR="00864077">
        <w:t xml:space="preserve">corresponding </w:t>
      </w:r>
      <w:r>
        <w:t>cluster center</w:t>
      </w:r>
      <w:r w:rsidR="00864077">
        <w:t xml:space="preserve"> locations</w:t>
      </w:r>
      <w:r w:rsidR="004D0A33">
        <w:t xml:space="preserve"> </w:t>
      </w:r>
      <w:r>
        <w:t>to examine the cluster composition similarity ratings</w:t>
      </w:r>
      <w:r w:rsidR="004D0A33">
        <w:t xml:space="preserve">. This changed </w:t>
      </w:r>
      <w:r w:rsidR="00C54DD8">
        <w:t>the 0% similarity plot</w:t>
      </w:r>
      <w:r w:rsidR="004D0A33">
        <w:t xml:space="preserve"> </w:t>
      </w:r>
      <w:r w:rsidR="004D0A33">
        <w:fldChar w:fldCharType="begin"/>
      </w:r>
      <w:r w:rsidR="004D0A33">
        <w:instrText xml:space="preserve"> REF _Ref58439759 \p \h </w:instrText>
      </w:r>
      <w:r w:rsidR="004D0A33">
        <w:fldChar w:fldCharType="separate"/>
      </w:r>
      <w:r w:rsidR="004D0A33">
        <w:t>above</w:t>
      </w:r>
      <w:r w:rsidR="004D0A33">
        <w:fldChar w:fldCharType="end"/>
      </w:r>
      <w:r w:rsidR="004D0A33">
        <w:t xml:space="preserve"> </w:t>
      </w:r>
      <w:r w:rsidR="00C54DD8">
        <w:t>to</w:t>
      </w:r>
      <w:r w:rsidR="004D0A33">
        <w:t xml:space="preserve"> be</w:t>
      </w:r>
      <w:r w:rsidR="00C54DD8">
        <w:t xml:space="preserve"> the 98% similarity plot</w:t>
      </w:r>
      <w:r w:rsidR="004D0A33">
        <w:t xml:space="preserve"> </w:t>
      </w:r>
      <w:r w:rsidR="004D0A33">
        <w:fldChar w:fldCharType="begin"/>
      </w:r>
      <w:r w:rsidR="004D0A33">
        <w:instrText xml:space="preserve"> REF _Ref58439778 \p \h </w:instrText>
      </w:r>
      <w:r w:rsidR="004D0A33">
        <w:fldChar w:fldCharType="separate"/>
      </w:r>
      <w:r w:rsidR="004D0A33">
        <w:t>below</w:t>
      </w:r>
      <w:r w:rsidR="004D0A33">
        <w:fldChar w:fldCharType="end"/>
      </w:r>
      <w:r w:rsidR="004D0A33">
        <w:fldChar w:fldCharType="begin"/>
      </w:r>
      <w:r w:rsidR="004D0A33">
        <w:instrText xml:space="preserve"> REF _Ref58439734 \h </w:instrText>
      </w:r>
      <w:r w:rsidR="004D0A33">
        <w:fldChar w:fldCharType="end"/>
      </w:r>
      <w:r w:rsidR="004D0A33">
        <w:t>.</w:t>
      </w:r>
    </w:p>
    <w:p w14:paraId="7E69F089" w14:textId="77777777" w:rsidR="00864077" w:rsidRDefault="00864077" w:rsidP="00864077">
      <w:pPr>
        <w:keepNext/>
        <w:ind w:firstLine="0"/>
        <w:jc w:val="center"/>
      </w:pPr>
      <w:r w:rsidRPr="00864077">
        <w:rPr>
          <w:noProof/>
        </w:rPr>
        <w:lastRenderedPageBreak/>
        <w:drawing>
          <wp:inline distT="0" distB="0" distL="0" distR="0" wp14:anchorId="0CC4DC81" wp14:editId="774BF66F">
            <wp:extent cx="4683519" cy="2668425"/>
            <wp:effectExtent l="0" t="0" r="3175" b="0"/>
            <wp:docPr id="147" name="Google Shape;147;p27"/>
            <wp:cNvGraphicFramePr/>
            <a:graphic xmlns:a="http://schemas.openxmlformats.org/drawingml/2006/main">
              <a:graphicData uri="http://schemas.openxmlformats.org/drawingml/2006/picture">
                <pic:pic xmlns:pic="http://schemas.openxmlformats.org/drawingml/2006/picture">
                  <pic:nvPicPr>
                    <pic:cNvPr id="147" name="Google Shape;147;p27"/>
                    <pic:cNvPicPr preferRelativeResize="0"/>
                  </pic:nvPicPr>
                  <pic:blipFill>
                    <a:blip r:embed="rId12">
                      <a:alphaModFix/>
                    </a:blip>
                    <a:stretch>
                      <a:fillRect/>
                    </a:stretch>
                  </pic:blipFill>
                  <pic:spPr>
                    <a:xfrm>
                      <a:off x="0" y="0"/>
                      <a:ext cx="4683519" cy="2668425"/>
                    </a:xfrm>
                    <a:prstGeom prst="rect">
                      <a:avLst/>
                    </a:prstGeom>
                    <a:noFill/>
                    <a:ln>
                      <a:noFill/>
                    </a:ln>
                  </pic:spPr>
                </pic:pic>
              </a:graphicData>
            </a:graphic>
          </wp:inline>
        </w:drawing>
      </w:r>
    </w:p>
    <w:p w14:paraId="6C69662A" w14:textId="3CA12970" w:rsidR="00864077" w:rsidRDefault="00864077" w:rsidP="00864077">
      <w:pPr>
        <w:pStyle w:val="Caption"/>
        <w:jc w:val="center"/>
      </w:pPr>
      <w:bookmarkStart w:id="2" w:name="_Ref58439734"/>
      <w:bookmarkStart w:id="3" w:name="_Ref58439778"/>
      <w:r>
        <w:t xml:space="preserve">Figure </w:t>
      </w:r>
      <w:fldSimple w:instr=" SEQ Figure \* ARABIC ">
        <w:r w:rsidR="00214A46">
          <w:rPr>
            <w:noProof/>
          </w:rPr>
          <w:t>4</w:t>
        </w:r>
      </w:fldSimple>
      <w:bookmarkEnd w:id="2"/>
      <w:r>
        <w:t xml:space="preserve">: FCM &amp; </w:t>
      </w:r>
      <w:proofErr w:type="spellStart"/>
      <w:r>
        <w:t>Kmeans</w:t>
      </w:r>
      <w:proofErr w:type="spellEnd"/>
      <w:r>
        <w:t xml:space="preserve"> Adjusted Label</w:t>
      </w:r>
      <w:bookmarkEnd w:id="3"/>
    </w:p>
    <w:p w14:paraId="44C19A8C" w14:textId="2930B75B" w:rsidR="0022719D" w:rsidRPr="0022719D" w:rsidRDefault="00832E84" w:rsidP="00832E84">
      <w:pPr>
        <w:ind w:firstLine="0"/>
      </w:pPr>
      <w:r>
        <w:t xml:space="preserve">Overall, the cluster results were similar with very few clusters, and exponentially become dissimilar with increased cluster count, as seen </w:t>
      </w:r>
      <w:r>
        <w:fldChar w:fldCharType="begin"/>
      </w:r>
      <w:r>
        <w:instrText xml:space="preserve"> REF _Ref58439962 \p \h </w:instrText>
      </w:r>
      <w:r>
        <w:fldChar w:fldCharType="separate"/>
      </w:r>
      <w:r>
        <w:t>below</w:t>
      </w:r>
      <w:r>
        <w:fldChar w:fldCharType="end"/>
      </w:r>
      <w:r>
        <w:t>.</w:t>
      </w:r>
    </w:p>
    <w:p w14:paraId="79CCF2E3" w14:textId="77777777" w:rsidR="00832E84" w:rsidRDefault="0022719D" w:rsidP="00832E84">
      <w:pPr>
        <w:keepNext/>
        <w:ind w:firstLine="0"/>
        <w:jc w:val="center"/>
      </w:pPr>
      <w:r w:rsidRPr="0022719D">
        <w:rPr>
          <w:noProof/>
        </w:rPr>
        <w:drawing>
          <wp:inline distT="0" distB="0" distL="0" distR="0" wp14:anchorId="49B6BDFF" wp14:editId="02A3C744">
            <wp:extent cx="3638550" cy="2647950"/>
            <wp:effectExtent l="0" t="0" r="0" b="0"/>
            <wp:docPr id="167" name="Google Shape;167;p29"/>
            <wp:cNvGraphicFramePr/>
            <a:graphic xmlns:a="http://schemas.openxmlformats.org/drawingml/2006/main">
              <a:graphicData uri="http://schemas.openxmlformats.org/drawingml/2006/picture">
                <pic:pic xmlns:pic="http://schemas.openxmlformats.org/drawingml/2006/picture">
                  <pic:nvPicPr>
                    <pic:cNvPr id="167" name="Google Shape;167;p29"/>
                    <pic:cNvPicPr preferRelativeResize="0"/>
                  </pic:nvPicPr>
                  <pic:blipFill>
                    <a:blip r:embed="rId13">
                      <a:alphaModFix/>
                    </a:blip>
                    <a:stretch>
                      <a:fillRect/>
                    </a:stretch>
                  </pic:blipFill>
                  <pic:spPr>
                    <a:xfrm>
                      <a:off x="0" y="0"/>
                      <a:ext cx="3638550" cy="2647950"/>
                    </a:xfrm>
                    <a:prstGeom prst="rect">
                      <a:avLst/>
                    </a:prstGeom>
                    <a:noFill/>
                    <a:ln>
                      <a:noFill/>
                    </a:ln>
                  </pic:spPr>
                </pic:pic>
              </a:graphicData>
            </a:graphic>
          </wp:inline>
        </w:drawing>
      </w:r>
    </w:p>
    <w:p w14:paraId="74958133" w14:textId="166FF728" w:rsidR="00864077" w:rsidRDefault="00832E84" w:rsidP="00832E84">
      <w:pPr>
        <w:pStyle w:val="Caption"/>
        <w:jc w:val="center"/>
      </w:pPr>
      <w:bookmarkStart w:id="4" w:name="_Ref58439962"/>
      <w:r>
        <w:t xml:space="preserve">Figure </w:t>
      </w:r>
      <w:fldSimple w:instr=" SEQ Figure \* ARABIC ">
        <w:r w:rsidR="00214A46">
          <w:rPr>
            <w:noProof/>
          </w:rPr>
          <w:t>5</w:t>
        </w:r>
      </w:fldSimple>
      <w:r>
        <w:t>: Mouse dataset similarity plot</w:t>
      </w:r>
      <w:bookmarkEnd w:id="4"/>
    </w:p>
    <w:p w14:paraId="21FEAED4" w14:textId="77777777" w:rsidR="0025081D" w:rsidRDefault="0025081D">
      <w:r>
        <w:br w:type="page"/>
      </w:r>
    </w:p>
    <w:p w14:paraId="0FA284B5" w14:textId="1A14123B" w:rsidR="00416993" w:rsidRDefault="00DD71AB" w:rsidP="0025081D">
      <w:r>
        <w:lastRenderedPageBreak/>
        <w:t xml:space="preserve">The lightning dataset </w:t>
      </w:r>
      <w:r w:rsidR="00C378E3">
        <w:t>produced a similar pattern.</w:t>
      </w:r>
      <w:r w:rsidR="0025081D">
        <w:t xml:space="preserve"> </w:t>
      </w:r>
      <w:r w:rsidR="008A7B21">
        <w:t xml:space="preserve">There was a 97% similarity in pattern with three clusters, and an 86% similarity with eleven clusters. </w:t>
      </w:r>
    </w:p>
    <w:p w14:paraId="768F3316" w14:textId="5E73A270" w:rsidR="0025081D" w:rsidRDefault="008A7B21" w:rsidP="005141F1">
      <w:pPr>
        <w:ind w:firstLine="0"/>
      </w:pPr>
      <w:r>
        <w:rPr>
          <w:noProof/>
        </w:rPr>
        <mc:AlternateContent>
          <mc:Choice Requires="wps">
            <w:drawing>
              <wp:anchor distT="0" distB="0" distL="114300" distR="114300" simplePos="0" relativeHeight="251661312" behindDoc="0" locked="0" layoutInCell="1" allowOverlap="1" wp14:anchorId="152B98ED" wp14:editId="346E22C3">
                <wp:simplePos x="0" y="0"/>
                <wp:positionH relativeFrom="column">
                  <wp:posOffset>0</wp:posOffset>
                </wp:positionH>
                <wp:positionV relativeFrom="paragraph">
                  <wp:posOffset>1647825</wp:posOffset>
                </wp:positionV>
                <wp:extent cx="564388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643880" cy="635"/>
                        </a:xfrm>
                        <a:prstGeom prst="rect">
                          <a:avLst/>
                        </a:prstGeom>
                        <a:solidFill>
                          <a:prstClr val="white"/>
                        </a:solidFill>
                        <a:ln>
                          <a:noFill/>
                        </a:ln>
                      </wps:spPr>
                      <wps:txbx>
                        <w:txbxContent>
                          <w:p w14:paraId="750723D3" w14:textId="50431194" w:rsidR="008A7B21" w:rsidRPr="006D421E" w:rsidRDefault="008A7B21" w:rsidP="008A7B21">
                            <w:pPr>
                              <w:pStyle w:val="Caption"/>
                              <w:jc w:val="center"/>
                              <w:rPr>
                                <w:noProof/>
                                <w:color w:val="000000" w:themeColor="text1"/>
                                <w:sz w:val="24"/>
                                <w:szCs w:val="24"/>
                              </w:rPr>
                            </w:pPr>
                            <w:r>
                              <w:t xml:space="preserve">Figure </w:t>
                            </w:r>
                            <w:fldSimple w:instr=" SEQ Figure \* ARABIC ">
                              <w:r w:rsidR="00214A46">
                                <w:rPr>
                                  <w:noProof/>
                                </w:rPr>
                                <w:t>6</w:t>
                              </w:r>
                            </w:fldSimple>
                            <w:r>
                              <w:t>: Lighting data</w:t>
                            </w:r>
                            <w:r w:rsidR="00214A46">
                              <w:t>set</w:t>
                            </w:r>
                            <w:r>
                              <w:t xml:space="preserve"> cluster plot</w:t>
                            </w:r>
                            <w:r w:rsidR="002025A9">
                              <w:t xml:space="preserve"> at 09.08.2017 20:30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2B98ED" id="_x0000_t202" coordsize="21600,21600" o:spt="202" path="m,l,21600r21600,l21600,xe">
                <v:stroke joinstyle="miter"/>
                <v:path gradientshapeok="t" o:connecttype="rect"/>
              </v:shapetype>
              <v:shape id="Text Box 12" o:spid="_x0000_s1026" type="#_x0000_t202" style="position:absolute;margin-left:0;margin-top:129.75pt;width:444.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" stroked="f">
                <v:textbox style="mso-fit-shape-to-text:t" inset="0,0,0,0">
                  <w:txbxContent>
                    <w:p w14:paraId="750723D3" w14:textId="50431194" w:rsidR="008A7B21" w:rsidRPr="006D421E" w:rsidRDefault="008A7B21" w:rsidP="008A7B21">
                      <w:pPr>
                        <w:pStyle w:val="Caption"/>
                        <w:jc w:val="center"/>
                        <w:rPr>
                          <w:noProof/>
                          <w:color w:val="000000" w:themeColor="text1"/>
                          <w:sz w:val="24"/>
                          <w:szCs w:val="24"/>
                        </w:rPr>
                      </w:pPr>
                      <w:r>
                        <w:t xml:space="preserve">Figure </w:t>
                      </w:r>
                      <w:fldSimple w:instr=" SEQ Figure \* ARABIC ">
                        <w:r w:rsidR="00214A46">
                          <w:rPr>
                            <w:noProof/>
                          </w:rPr>
                          <w:t>6</w:t>
                        </w:r>
                      </w:fldSimple>
                      <w:r>
                        <w:t>: Lighting data</w:t>
                      </w:r>
                      <w:r w:rsidR="00214A46">
                        <w:t>set</w:t>
                      </w:r>
                      <w:r>
                        <w:t xml:space="preserve"> cluster plot</w:t>
                      </w:r>
                      <w:r w:rsidR="002025A9">
                        <w:t xml:space="preserve"> at 09.08.2017 20:30</w:t>
                      </w:r>
                    </w:p>
                  </w:txbxContent>
                </v:textbox>
              </v:shape>
            </w:pict>
          </mc:Fallback>
        </mc:AlternateContent>
      </w:r>
      <w:r w:rsidR="0025081D">
        <w:rPr>
          <w:noProof/>
        </w:rPr>
        <mc:AlternateContent>
          <mc:Choice Requires="wpg">
            <w:drawing>
              <wp:anchor distT="0" distB="0" distL="114300" distR="114300" simplePos="0" relativeHeight="251659264" behindDoc="0" locked="0" layoutInCell="1" allowOverlap="1" wp14:anchorId="2B2533FC" wp14:editId="4D482369">
                <wp:simplePos x="0" y="0"/>
                <wp:positionH relativeFrom="column">
                  <wp:posOffset>0</wp:posOffset>
                </wp:positionH>
                <wp:positionV relativeFrom="paragraph">
                  <wp:posOffset>-635</wp:posOffset>
                </wp:positionV>
                <wp:extent cx="5644349" cy="1591872"/>
                <wp:effectExtent l="0" t="0" r="0" b="8890"/>
                <wp:wrapNone/>
                <wp:docPr id="9" name="Group 5"/>
                <wp:cNvGraphicFramePr/>
                <a:graphic xmlns:a="http://schemas.openxmlformats.org/drawingml/2006/main">
                  <a:graphicData uri="http://schemas.microsoft.com/office/word/2010/wordprocessingGroup">
                    <wpg:wgp>
                      <wpg:cNvGrpSpPr/>
                      <wpg:grpSpPr>
                        <a:xfrm>
                          <a:off x="0" y="0"/>
                          <a:ext cx="5644349" cy="1591872"/>
                          <a:chOff x="0" y="0"/>
                          <a:chExt cx="5644349" cy="1591872"/>
                        </a:xfrm>
                      </wpg:grpSpPr>
                      <pic:pic xmlns:pic="http://schemas.openxmlformats.org/drawingml/2006/picture">
                        <pic:nvPicPr>
                          <pic:cNvPr id="10" name="Google Shape;174;p30"/>
                          <pic:cNvPicPr preferRelativeResize="0"/>
                        </pic:nvPicPr>
                        <pic:blipFill rotWithShape="1">
                          <a:blip r:embed="rId14">
                            <a:alphaModFix/>
                          </a:blip>
                          <a:srcRect l="495" r="504"/>
                          <a:stretch/>
                        </pic:blipFill>
                        <pic:spPr>
                          <a:xfrm>
                            <a:off x="2850355" y="0"/>
                            <a:ext cx="2793994" cy="1591872"/>
                          </a:xfrm>
                          <a:prstGeom prst="rect">
                            <a:avLst/>
                          </a:prstGeom>
                          <a:noFill/>
                          <a:ln>
                            <a:noFill/>
                          </a:ln>
                        </pic:spPr>
                      </pic:pic>
                      <pic:pic xmlns:pic="http://schemas.openxmlformats.org/drawingml/2006/picture">
                        <pic:nvPicPr>
                          <pic:cNvPr id="11" name="Google Shape;180;p30"/>
                          <pic:cNvPicPr preferRelativeResize="0"/>
                        </pic:nvPicPr>
                        <pic:blipFill>
                          <a:blip r:embed="rId15">
                            <a:alphaModFix/>
                          </a:blip>
                          <a:stretch>
                            <a:fillRect/>
                          </a:stretch>
                        </pic:blipFill>
                        <pic:spPr>
                          <a:xfrm>
                            <a:off x="0" y="0"/>
                            <a:ext cx="2822174" cy="1591872"/>
                          </a:xfrm>
                          <a:prstGeom prst="rect">
                            <a:avLst/>
                          </a:prstGeom>
                          <a:noFill/>
                          <a:ln>
                            <a:noFill/>
                          </a:ln>
                        </pic:spPr>
                      </pic:pic>
                    </wpg:wgp>
                  </a:graphicData>
                </a:graphic>
              </wp:anchor>
            </w:drawing>
          </mc:Choice>
          <mc:Fallback>
            <w:pict>
              <v:group w14:anchorId="1F95BB07" id="Group 5" o:spid="_x0000_s1026" style="position:absolute;margin-left:0;margin-top:-.05pt;width:444.45pt;height:125.35pt;z-index:251659264" coordsize="56443,159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74;p30" o:spid="_x0000_s1027" type="#_x0000_t75" style="position:absolute;left:28503;width:27940;height:1591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">
                  <v:imagedata r:id="rId16" o:title="" cropleft="324f" cropright="330f"/>
                </v:shape>
                <v:shape id="Google Shape;180;p30" o:spid="_x0000_s1028" type="#_x0000_t75" style="position:absolute;width:28221;height:1591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">
                  <v:imagedata r:id="rId17" o:title=""/>
                </v:shape>
              </v:group>
            </w:pict>
          </mc:Fallback>
        </mc:AlternateContent>
      </w:r>
    </w:p>
    <w:p w14:paraId="35DFB66C" w14:textId="62662CEB" w:rsidR="0025081D" w:rsidRDefault="0025081D" w:rsidP="005141F1">
      <w:pPr>
        <w:ind w:firstLine="0"/>
      </w:pPr>
    </w:p>
    <w:p w14:paraId="04D60B7E" w14:textId="22838544" w:rsidR="0025081D" w:rsidRDefault="0025081D" w:rsidP="005141F1">
      <w:pPr>
        <w:ind w:firstLine="0"/>
      </w:pPr>
    </w:p>
    <w:p w14:paraId="2A9C46CA" w14:textId="485478FE" w:rsidR="0025081D" w:rsidRDefault="0025081D" w:rsidP="005141F1">
      <w:pPr>
        <w:ind w:firstLine="0"/>
      </w:pPr>
    </w:p>
    <w:p w14:paraId="6BB2784B" w14:textId="38BDD526" w:rsidR="0025081D" w:rsidRDefault="0025081D" w:rsidP="005141F1">
      <w:pPr>
        <w:ind w:firstLine="0"/>
      </w:pPr>
    </w:p>
    <w:p w14:paraId="65A6EF0A" w14:textId="502D4379" w:rsidR="0025081D" w:rsidRDefault="0025081D" w:rsidP="005141F1">
      <w:pPr>
        <w:ind w:firstLine="0"/>
      </w:pPr>
    </w:p>
    <w:p w14:paraId="110FC571" w14:textId="77777777" w:rsidR="00214A46" w:rsidRDefault="00214A46" w:rsidP="00214A46">
      <w:pPr>
        <w:keepNext/>
        <w:ind w:firstLine="0"/>
        <w:jc w:val="center"/>
      </w:pPr>
      <w:r w:rsidRPr="00214A46">
        <w:rPr>
          <w:noProof/>
        </w:rPr>
        <w:drawing>
          <wp:inline distT="0" distB="0" distL="0" distR="0" wp14:anchorId="07B98B80" wp14:editId="74295AFB">
            <wp:extent cx="3705225" cy="2647950"/>
            <wp:effectExtent l="0" t="0" r="9525" b="0"/>
            <wp:docPr id="187" name="Google Shape;187;p31"/>
            <wp:cNvGraphicFramePr/>
            <a:graphic xmlns:a="http://schemas.openxmlformats.org/drawingml/2006/main">
              <a:graphicData uri="http://schemas.openxmlformats.org/drawingml/2006/picture">
                <pic:pic xmlns:pic="http://schemas.openxmlformats.org/drawingml/2006/picture">
                  <pic:nvPicPr>
                    <pic:cNvPr id="187" name="Google Shape;187;p31"/>
                    <pic:cNvPicPr preferRelativeResize="0"/>
                  </pic:nvPicPr>
                  <pic:blipFill>
                    <a:blip r:embed="rId18">
                      <a:alphaModFix/>
                    </a:blip>
                    <a:stretch>
                      <a:fillRect/>
                    </a:stretch>
                  </pic:blipFill>
                  <pic:spPr>
                    <a:xfrm>
                      <a:off x="0" y="0"/>
                      <a:ext cx="3705225" cy="2647950"/>
                    </a:xfrm>
                    <a:prstGeom prst="rect">
                      <a:avLst/>
                    </a:prstGeom>
                    <a:noFill/>
                    <a:ln>
                      <a:noFill/>
                    </a:ln>
                  </pic:spPr>
                </pic:pic>
              </a:graphicData>
            </a:graphic>
          </wp:inline>
        </w:drawing>
      </w:r>
    </w:p>
    <w:p w14:paraId="738267EC" w14:textId="4C954EC6" w:rsidR="0025081D" w:rsidRDefault="00214A46" w:rsidP="00214A46">
      <w:pPr>
        <w:pStyle w:val="Caption"/>
        <w:jc w:val="center"/>
      </w:pPr>
      <w:r>
        <w:t xml:space="preserve">Figure </w:t>
      </w:r>
      <w:fldSimple w:instr=" SEQ Figure \* ARABIC ">
        <w:r>
          <w:rPr>
            <w:noProof/>
          </w:rPr>
          <w:t>7</w:t>
        </w:r>
      </w:fldSimple>
      <w:r>
        <w:t>: Lighting dataset cluster similarity plot</w:t>
      </w:r>
    </w:p>
    <w:p w14:paraId="1F137779" w14:textId="6D7045F0" w:rsidR="0025081D" w:rsidRDefault="00263130" w:rsidP="005141F1">
      <w:pPr>
        <w:ind w:firstLine="0"/>
      </w:pPr>
      <w:r>
        <w:t xml:space="preserve">FCM has a significantly slower computation time compared to </w:t>
      </w:r>
      <w:proofErr w:type="spellStart"/>
      <w:r>
        <w:t>KMeans</w:t>
      </w:r>
      <w:proofErr w:type="spellEnd"/>
      <w:r>
        <w:t>, taking minutes instead of milliseconds</w:t>
      </w:r>
      <w:r w:rsidR="001A53F5">
        <w:t xml:space="preserve"> to perform operations. </w:t>
      </w:r>
      <w:r w:rsidR="00DE5FE1">
        <w:t xml:space="preserve">We expected this, but it makes FCM </w:t>
      </w:r>
      <w:r w:rsidR="00D60D2B">
        <w:t xml:space="preserve">much less </w:t>
      </w:r>
      <w:r w:rsidR="005F5EE0">
        <w:t xml:space="preserve">appealing </w:t>
      </w:r>
      <w:r w:rsidR="002924C6">
        <w:t xml:space="preserve">in a generic context because </w:t>
      </w:r>
      <w:proofErr w:type="spellStart"/>
      <w:r w:rsidR="002924C6">
        <w:t>Kmeans</w:t>
      </w:r>
      <w:proofErr w:type="spellEnd"/>
      <w:r w:rsidR="002924C6">
        <w:t xml:space="preserve"> is very similar but extremely faster</w:t>
      </w:r>
      <w:r w:rsidR="001A53F5">
        <w:t xml:space="preserve">. </w:t>
      </w:r>
      <w:r w:rsidR="002924C6">
        <w:t xml:space="preserve">FCM is still </w:t>
      </w:r>
      <w:r w:rsidR="00362353">
        <w:t xml:space="preserve">good for edge cases, such as observing the entropy of data with many dimensions. It also clustered the </w:t>
      </w:r>
      <w:r w:rsidR="005D149D">
        <w:t xml:space="preserve">lightning </w:t>
      </w:r>
      <w:r w:rsidR="0041690D">
        <w:t xml:space="preserve">data a little bit more cleanly with eleven clusters compared to </w:t>
      </w:r>
      <w:proofErr w:type="spellStart"/>
      <w:r w:rsidR="0041690D">
        <w:t>Kmeans</w:t>
      </w:r>
      <w:proofErr w:type="spellEnd"/>
      <w:r w:rsidR="0041690D">
        <w:t xml:space="preserve">, so there can be further testing done with </w:t>
      </w:r>
      <w:r w:rsidR="005D149D">
        <w:t xml:space="preserve">even more clusters to see how they compare in that context. </w:t>
      </w:r>
    </w:p>
    <w:p w14:paraId="0737F2BD" w14:textId="77777777" w:rsidR="009C72E5" w:rsidRPr="00555197" w:rsidRDefault="009C72E5" w:rsidP="005141F1">
      <w:pPr>
        <w:ind w:firstLine="0"/>
      </w:pPr>
    </w:p>
    <w:p w14:paraId="680D70EB" w14:textId="5723631D" w:rsidR="003A638E" w:rsidRPr="008A19DA" w:rsidRDefault="003A638E" w:rsidP="00257391">
      <w:pPr>
        <w:ind w:firstLine="0"/>
        <w:jc w:val="center"/>
        <w:rPr>
          <w:b/>
          <w:bCs/>
        </w:rPr>
      </w:pPr>
      <w:r>
        <w:rPr>
          <w:b/>
          <w:bCs/>
        </w:rPr>
        <w:lastRenderedPageBreak/>
        <w:t>Fuzzy C-Means vs DBSCAN</w:t>
      </w:r>
    </w:p>
    <w:p w14:paraId="49844B5D" w14:textId="617995BD" w:rsidR="00500264" w:rsidRDefault="002055C4" w:rsidP="008C15AE">
      <w:r>
        <w:t>The comparison of FCM and DBSCAN was very similar to the results that K-Means and DBSCAN produced. However, FCM still holds the data for calculating the entropy</w:t>
      </w:r>
      <w:r w:rsidR="00500264">
        <w:t>, which can be useful, but given that we are mostly looking for the structure of the clusters rather than how well defined they are, this may not be the most useful. The figures below are a comparison of the “combination” of FCM and DBSCAN. First</w:t>
      </w:r>
      <w:r w:rsidR="00180CC8">
        <w:t>, shown in Figure 8,</w:t>
      </w:r>
      <w:r w:rsidR="00500264">
        <w:t xml:space="preserve"> DBSCAN was run on the data and plotted, and then the number of clusters determined by DBSCAN was then passed to FCM and plotted</w:t>
      </w:r>
      <w:r w:rsidR="00180CC8">
        <w:t>, shown in Figure 9</w:t>
      </w:r>
      <w:r w:rsidR="00500264">
        <w:t xml:space="preserve">. From the images, we can still see that DBSCAN performs better, but perhaps some further work to use calculated cluster centers from DBSCAN and give them to FCM as the initial centers and then running the algorithm might yield better results. </w:t>
      </w:r>
    </w:p>
    <w:p w14:paraId="4759A35E" w14:textId="77777777" w:rsidR="00500264" w:rsidRDefault="00500264" w:rsidP="00500264">
      <w:pPr>
        <w:keepNext/>
        <w:ind w:firstLine="0"/>
        <w:jc w:val="center"/>
      </w:pPr>
      <w:r>
        <w:rPr>
          <w:noProof/>
        </w:rPr>
        <w:drawing>
          <wp:inline distT="0" distB="0" distL="0" distR="0" wp14:anchorId="2A9778FC" wp14:editId="7395529E">
            <wp:extent cx="3635078" cy="34766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5444" cy="3515231"/>
                    </a:xfrm>
                    <a:prstGeom prst="rect">
                      <a:avLst/>
                    </a:prstGeom>
                    <a:noFill/>
                    <a:ln>
                      <a:noFill/>
                    </a:ln>
                  </pic:spPr>
                </pic:pic>
              </a:graphicData>
            </a:graphic>
          </wp:inline>
        </w:drawing>
      </w:r>
    </w:p>
    <w:p w14:paraId="2BDFE0A6" w14:textId="399109A8" w:rsidR="00500264" w:rsidRDefault="00500264" w:rsidP="00500264">
      <w:pPr>
        <w:pStyle w:val="Caption"/>
        <w:jc w:val="center"/>
      </w:pPr>
      <w:r>
        <w:t xml:space="preserve">Figure </w:t>
      </w:r>
      <w:fldSimple w:instr=" SEQ Figure \* ARABIC ">
        <w:r w:rsidR="00214A46">
          <w:rPr>
            <w:noProof/>
          </w:rPr>
          <w:t>8</w:t>
        </w:r>
      </w:fldSimple>
      <w:r>
        <w:t>: DBSCAN on WWLLN data; Hurricane Irma</w:t>
      </w:r>
    </w:p>
    <w:p w14:paraId="36455F72" w14:textId="77777777" w:rsidR="00500264" w:rsidRDefault="00500264" w:rsidP="00500264">
      <w:pPr>
        <w:keepNext/>
        <w:ind w:firstLine="0"/>
        <w:jc w:val="center"/>
      </w:pPr>
      <w:r>
        <w:rPr>
          <w:noProof/>
        </w:rPr>
        <w:lastRenderedPageBreak/>
        <w:drawing>
          <wp:inline distT="0" distB="0" distL="0" distR="0" wp14:anchorId="6B09BCF9" wp14:editId="0A7C432A">
            <wp:extent cx="3633085" cy="347472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3085" cy="3474720"/>
                    </a:xfrm>
                    <a:prstGeom prst="rect">
                      <a:avLst/>
                    </a:prstGeom>
                    <a:noFill/>
                    <a:ln>
                      <a:noFill/>
                    </a:ln>
                  </pic:spPr>
                </pic:pic>
              </a:graphicData>
            </a:graphic>
          </wp:inline>
        </w:drawing>
      </w:r>
    </w:p>
    <w:p w14:paraId="114CB8B5" w14:textId="432AC99C" w:rsidR="00257391" w:rsidRPr="00500264" w:rsidRDefault="00500264" w:rsidP="00500264">
      <w:pPr>
        <w:pStyle w:val="Caption"/>
        <w:jc w:val="center"/>
      </w:pPr>
      <w:r>
        <w:t xml:space="preserve">Figure </w:t>
      </w:r>
      <w:fldSimple w:instr=" SEQ Figure \* ARABIC ">
        <w:r w:rsidR="00214A46">
          <w:rPr>
            <w:noProof/>
          </w:rPr>
          <w:t>9</w:t>
        </w:r>
      </w:fldSimple>
      <w:r>
        <w:t>: FCM on WWLLN data; Hurricane Irma</w:t>
      </w:r>
    </w:p>
    <w:p w14:paraId="2E889ADD" w14:textId="77777777" w:rsidR="00B509D4" w:rsidRDefault="00B509D4" w:rsidP="00B509D4">
      <w:pPr>
        <w:keepNext/>
        <w:ind w:firstLine="0"/>
        <w:jc w:val="center"/>
      </w:pPr>
      <w:r w:rsidRPr="00B509D4">
        <w:rPr>
          <w:b/>
          <w:bCs/>
          <w:noProof/>
        </w:rPr>
        <w:drawing>
          <wp:inline distT="0" distB="0" distL="0" distR="0" wp14:anchorId="4DCC415C" wp14:editId="2FF43360">
            <wp:extent cx="4906060" cy="25721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6060" cy="257211"/>
                    </a:xfrm>
                    <a:prstGeom prst="rect">
                      <a:avLst/>
                    </a:prstGeom>
                  </pic:spPr>
                </pic:pic>
              </a:graphicData>
            </a:graphic>
          </wp:inline>
        </w:drawing>
      </w:r>
    </w:p>
    <w:p w14:paraId="49A9D080" w14:textId="648B33FF" w:rsidR="00B509D4" w:rsidRDefault="00B509D4" w:rsidP="00B509D4">
      <w:pPr>
        <w:pStyle w:val="Caption"/>
        <w:jc w:val="center"/>
      </w:pPr>
      <w:r>
        <w:t xml:space="preserve">Figure </w:t>
      </w:r>
      <w:fldSimple w:instr=" SEQ Figure \* ARABIC ">
        <w:r w:rsidR="00214A46">
          <w:rPr>
            <w:noProof/>
          </w:rPr>
          <w:t>10</w:t>
        </w:r>
      </w:fldSimple>
      <w:r>
        <w:t>: FCM Membership Matrix Entropy (lower means better defined clusters)</w:t>
      </w:r>
    </w:p>
    <w:p w14:paraId="18292CBB" w14:textId="77777777" w:rsidR="009C72E5" w:rsidRDefault="009C72E5" w:rsidP="00B509D4">
      <w:pPr>
        <w:ind w:firstLine="0"/>
        <w:jc w:val="center"/>
        <w:rPr>
          <w:b/>
          <w:bCs/>
        </w:rPr>
      </w:pPr>
    </w:p>
    <w:p w14:paraId="7EA5CEBB" w14:textId="77777777" w:rsidR="009C72E5" w:rsidRDefault="009C72E5" w:rsidP="009C72E5">
      <w:pPr>
        <w:ind w:firstLine="0"/>
        <w:jc w:val="center"/>
        <w:rPr>
          <w:b/>
          <w:bCs/>
        </w:rPr>
      </w:pPr>
      <w:r>
        <w:rPr>
          <w:b/>
          <w:bCs/>
        </w:rPr>
        <w:t>K-Means vs DBSCAN</w:t>
      </w:r>
    </w:p>
    <w:p w14:paraId="39F8E31B" w14:textId="6B8D6DE0" w:rsidR="009C72E5" w:rsidRDefault="009E35CE" w:rsidP="008B2ECB">
      <w:pPr>
        <w:ind w:left="720"/>
      </w:pPr>
      <w:r>
        <w:t xml:space="preserve">As stated above (Fuzzy vs DBSCAN), </w:t>
      </w:r>
      <w:r w:rsidR="00A12407">
        <w:t xml:space="preserve">DBSCAN vs K-Means is very similar to DBSCAN and Fuzzy, as both Fuzzy and K-Means are centroid based algorithms, while DBSCAN </w:t>
      </w:r>
      <w:r w:rsidR="001C3F5D">
        <w:t xml:space="preserve">uses density-connected </w:t>
      </w:r>
      <w:r w:rsidR="0096335C">
        <w:t>regions.</w:t>
      </w:r>
      <w:r w:rsidR="00167167">
        <w:t xml:space="preserve"> Since DBSCAN works with density, it can easily model non-globular structures, such as the storm bands of tropical cyclones.</w:t>
      </w:r>
      <w:r w:rsidR="00F00FAB">
        <w:t xml:space="preserve"> </w:t>
      </w:r>
      <w:r w:rsidR="008C20B3">
        <w:t xml:space="preserve">An example can be seen using Figures 8 and 9 above when observing the center “C” shaped band. DBSCAN effectively labels the entire rainband as a single cluster, while </w:t>
      </w:r>
      <w:r w:rsidR="0046714F">
        <w:t>Fuzzy and K-Means split the middle band into two clusters.</w:t>
      </w:r>
    </w:p>
    <w:p w14:paraId="2FAD27F1" w14:textId="0867FB87" w:rsidR="00B509D4" w:rsidRDefault="00257391" w:rsidP="00B509D4">
      <w:pPr>
        <w:ind w:firstLine="0"/>
        <w:jc w:val="center"/>
        <w:rPr>
          <w:b/>
          <w:bCs/>
        </w:rPr>
      </w:pPr>
      <w:r>
        <w:rPr>
          <w:b/>
          <w:bCs/>
        </w:rPr>
        <w:br w:type="page"/>
      </w:r>
    </w:p>
    <w:p w14:paraId="2CD3E5C4" w14:textId="69E59E37" w:rsidR="003A638E" w:rsidRDefault="003A422B" w:rsidP="003A422B">
      <w:pPr>
        <w:jc w:val="center"/>
        <w:rPr>
          <w:b/>
          <w:bCs/>
        </w:rPr>
      </w:pPr>
      <w:r>
        <w:rPr>
          <w:b/>
          <w:bCs/>
        </w:rPr>
        <w:lastRenderedPageBreak/>
        <w:t>Results</w:t>
      </w:r>
    </w:p>
    <w:p w14:paraId="1350AE8C" w14:textId="06A75E80" w:rsidR="00F5105E" w:rsidRDefault="003A422B" w:rsidP="008C15AE">
      <w:r>
        <w:t xml:space="preserve">After running and comparing each algorithm, we see that DBSCAN has the better </w:t>
      </w:r>
      <w:r w:rsidR="00F5105E">
        <w:t>real-world</w:t>
      </w:r>
      <w:r>
        <w:t xml:space="preserve"> results that we expect from cluster structure. </w:t>
      </w:r>
      <w:r w:rsidR="00F5105E">
        <w:t>When it came to comparing FCM and K-Means, the results showed that the two algorithms performed very similarly, which was to be expected. While it is possible to generate the similar cluster structure/composition from K-Means and FCM, it results in overfitting the algorithms to a specific data splice and would have to be changed for each splice.</w:t>
      </w:r>
    </w:p>
    <w:p w14:paraId="5493AECC" w14:textId="1B91A3CA" w:rsidR="00F5105E" w:rsidRDefault="00F5105E" w:rsidP="00F5105E">
      <w:pPr>
        <w:ind w:firstLine="0"/>
        <w:jc w:val="center"/>
      </w:pPr>
    </w:p>
    <w:p w14:paraId="3D4543F1" w14:textId="2A065471" w:rsidR="00F5105E" w:rsidRDefault="00F5105E" w:rsidP="00F5105E">
      <w:pPr>
        <w:ind w:firstLine="0"/>
        <w:jc w:val="center"/>
      </w:pPr>
      <w:r>
        <w:rPr>
          <w:b/>
          <w:bCs/>
        </w:rPr>
        <w:t>Conclusions</w:t>
      </w:r>
    </w:p>
    <w:p w14:paraId="4FE240D3" w14:textId="1A39E8EA" w:rsidR="0026043F" w:rsidRDefault="00F5105E" w:rsidP="008C15AE">
      <w:r>
        <w:t>We see that DBSCAN has the best results for future structure, but this is just for the WWLLN data set. When we begin to incorporate more data, namely the GOES-16 GLM data and the microwave imaging from NASA, we will most likely dip into using FCM and DBSCAN in tandem, especially for the microwave data when forming composite images.</w:t>
      </w:r>
    </w:p>
    <w:p w14:paraId="3AA9109B" w14:textId="02EEDB9C" w:rsidR="00B15FD6" w:rsidRDefault="00B15FD6" w:rsidP="00B15FD6">
      <w:pPr>
        <w:ind w:firstLine="0"/>
      </w:pPr>
    </w:p>
    <w:p w14:paraId="206BA639" w14:textId="7CAC621C" w:rsidR="00B15FD6" w:rsidRDefault="00B15FD6" w:rsidP="00B15FD6">
      <w:pPr>
        <w:ind w:firstLine="0"/>
        <w:jc w:val="center"/>
        <w:rPr>
          <w:b/>
          <w:bCs/>
        </w:rPr>
      </w:pPr>
      <w:r>
        <w:rPr>
          <w:b/>
          <w:bCs/>
        </w:rPr>
        <w:t>Code and Data</w:t>
      </w:r>
    </w:p>
    <w:p w14:paraId="7C3CD8EB" w14:textId="43B524A6" w:rsidR="00B15FD6" w:rsidRPr="00B15FD6" w:rsidRDefault="00B15FD6" w:rsidP="00B15FD6">
      <w:pPr>
        <w:ind w:firstLine="0"/>
      </w:pPr>
      <w:r w:rsidRPr="00B15FD6">
        <w:t>https://github.com/aeonwilliams/TeamSqueem</w:t>
      </w:r>
    </w:p>
    <w:p w14:paraId="425F4537" w14:textId="77777777" w:rsidR="0026043F" w:rsidRDefault="0026043F">
      <w:r>
        <w:br w:type="page"/>
      </w:r>
    </w:p>
    <w:p w14:paraId="4300F29E" w14:textId="7489B8B3" w:rsidR="00F5105E" w:rsidRDefault="0026043F" w:rsidP="0026043F">
      <w:pPr>
        <w:jc w:val="center"/>
        <w:rPr>
          <w:b/>
          <w:bCs/>
        </w:rPr>
      </w:pPr>
      <w:r>
        <w:rPr>
          <w:b/>
          <w:bCs/>
        </w:rPr>
        <w:lastRenderedPageBreak/>
        <w:t>References</w:t>
      </w:r>
    </w:p>
    <w:p w14:paraId="645B9D53" w14:textId="3E572488" w:rsidR="0026043F" w:rsidRDefault="0026043F" w:rsidP="0026043F">
      <w:pPr>
        <w:ind w:firstLine="0"/>
      </w:pPr>
      <w:r w:rsidRPr="0026043F">
        <w:t xml:space="preserve">Hutchins, M. L., R. H. </w:t>
      </w:r>
      <w:proofErr w:type="spellStart"/>
      <w:r w:rsidRPr="0026043F">
        <w:t>Holzworth</w:t>
      </w:r>
      <w:proofErr w:type="spellEnd"/>
      <w:r w:rsidRPr="0026043F">
        <w:t xml:space="preserve">, and J. B. </w:t>
      </w:r>
      <w:proofErr w:type="spellStart"/>
      <w:r w:rsidRPr="0026043F">
        <w:t>Brundell</w:t>
      </w:r>
      <w:proofErr w:type="spellEnd"/>
      <w:r w:rsidRPr="0026043F">
        <w:t xml:space="preserve"> (2014), Diurnal variation of the global electric circuit from clustered thunderstorms, J. </w:t>
      </w:r>
      <w:proofErr w:type="spellStart"/>
      <w:r w:rsidRPr="0026043F">
        <w:t>Geophys</w:t>
      </w:r>
      <w:proofErr w:type="spellEnd"/>
      <w:r w:rsidRPr="0026043F">
        <w:t>. Res. Space Physics, 119, 620– 629, doi:10.1002/2013JA019593.</w:t>
      </w:r>
    </w:p>
    <w:p w14:paraId="30214D73" w14:textId="77777777" w:rsidR="0026043F" w:rsidRDefault="0026043F" w:rsidP="0026043F">
      <w:pPr>
        <w:ind w:firstLine="0"/>
      </w:pPr>
    </w:p>
    <w:p w14:paraId="0357FDB8" w14:textId="428402A1" w:rsidR="0026043F" w:rsidRPr="0026043F" w:rsidRDefault="0026043F" w:rsidP="0026043F">
      <w:pPr>
        <w:ind w:firstLine="0"/>
      </w:pPr>
      <w:proofErr w:type="spellStart"/>
      <w:r w:rsidRPr="0026043F">
        <w:t>Solorzano</w:t>
      </w:r>
      <w:proofErr w:type="spellEnd"/>
      <w:r w:rsidRPr="0026043F">
        <w:t xml:space="preserve">, N. N., Thomas, J. N., &amp; </w:t>
      </w:r>
      <w:proofErr w:type="spellStart"/>
      <w:r w:rsidRPr="0026043F">
        <w:t>Holzworth</w:t>
      </w:r>
      <w:proofErr w:type="spellEnd"/>
      <w:r w:rsidRPr="0026043F">
        <w:t xml:space="preserve">, R. H. (2008, January). Global studies of tropical cyclones using the </w:t>
      </w:r>
      <w:proofErr w:type="gramStart"/>
      <w:r w:rsidRPr="0026043F">
        <w:t>World Wide</w:t>
      </w:r>
      <w:proofErr w:type="gramEnd"/>
      <w:r w:rsidRPr="0026043F">
        <w:t xml:space="preserve"> Lightning Location Network. In Proceedings of the AMS 2008 meeting, New Orleans, LA, USA</w:t>
      </w:r>
      <w:r>
        <w:t xml:space="preserve">, </w:t>
      </w:r>
      <w:r w:rsidRPr="0026043F">
        <w:t>https://wwlln.net/publications/Solorzano_AMS_29FEB2008.pdf</w:t>
      </w:r>
      <w:r>
        <w:t>.</w:t>
      </w:r>
    </w:p>
    <w:p w14:paraId="4831D360" w14:textId="77777777" w:rsidR="0026043F" w:rsidRDefault="0026043F" w:rsidP="0026043F">
      <w:pPr>
        <w:ind w:firstLine="0"/>
      </w:pPr>
    </w:p>
    <w:p w14:paraId="627FACCD" w14:textId="0054BC14" w:rsidR="0026043F" w:rsidRDefault="0026043F" w:rsidP="0026043F">
      <w:pPr>
        <w:ind w:firstLine="0"/>
      </w:pPr>
      <w:r w:rsidRPr="0026043F">
        <w:t>B Bede - Mathematics of Fuzzy Sets and Fuzzy Logic, Springer, 2013</w:t>
      </w:r>
      <w:r>
        <w:t xml:space="preserve">, </w:t>
      </w:r>
      <w:r w:rsidRPr="0026043F">
        <w:t>https://link.springer.com/chapter/10.1007/978-3-642-35221-8_12</w:t>
      </w:r>
      <w:r>
        <w:t xml:space="preserve">. </w:t>
      </w:r>
    </w:p>
    <w:p w14:paraId="4CFB1A2C" w14:textId="5827FA60" w:rsidR="0026043F" w:rsidRDefault="0026043F" w:rsidP="0026043F">
      <w:pPr>
        <w:ind w:firstLine="0"/>
      </w:pPr>
    </w:p>
    <w:p w14:paraId="10BD2066" w14:textId="13E8AC4E" w:rsidR="0026043F" w:rsidRDefault="0026043F" w:rsidP="0026043F">
      <w:pPr>
        <w:ind w:firstLine="0"/>
      </w:pPr>
      <w:proofErr w:type="spellStart"/>
      <w:r>
        <w:t>Solorzano</w:t>
      </w:r>
      <w:proofErr w:type="spellEnd"/>
      <w:r>
        <w:t xml:space="preserve">, N. N., J. N. Thomas, and C. Bracy, 2018: Monitoring tropical cyclones with lightning and satellite data, Eos, 99, </w:t>
      </w:r>
      <w:proofErr w:type="gramStart"/>
      <w:r>
        <w:t>https://doi.org/10.1029/2018EO092439 .</w:t>
      </w:r>
      <w:proofErr w:type="gramEnd"/>
    </w:p>
    <w:p w14:paraId="6026F637" w14:textId="51C07991" w:rsidR="0026043F" w:rsidRDefault="0026043F" w:rsidP="0026043F">
      <w:pPr>
        <w:ind w:firstLine="0"/>
      </w:pPr>
    </w:p>
    <w:p w14:paraId="6004847E" w14:textId="65718F72" w:rsidR="0026043F" w:rsidRDefault="0026043F" w:rsidP="0026043F">
      <w:pPr>
        <w:ind w:firstLine="0"/>
      </w:pPr>
      <w:r>
        <w:t xml:space="preserve">James C. </w:t>
      </w:r>
      <w:proofErr w:type="spellStart"/>
      <w:r>
        <w:t>Bezdek</w:t>
      </w:r>
      <w:proofErr w:type="spellEnd"/>
      <w:r>
        <w:t xml:space="preserve">, Robert Ehrlich, William Full, FCM: The fuzzy c-means clustering algorithm, Computers &amp; Geosciences, Volume 10, Issues 2–3, 1984, Pages 191-203, ISSN 0098-3004, </w:t>
      </w:r>
      <w:hyperlink r:id="rId22" w:history="1">
        <w:r w:rsidR="00B15FD6" w:rsidRPr="00950BD7">
          <w:rPr>
            <w:rStyle w:val="Hyperlink"/>
          </w:rPr>
          <w:t>https://doi.org/10.1016/0098-3004(84)90020-7</w:t>
        </w:r>
      </w:hyperlink>
      <w:r>
        <w:t>.</w:t>
      </w:r>
    </w:p>
    <w:p w14:paraId="54AC491E" w14:textId="5098F7AF" w:rsidR="00B15FD6" w:rsidRDefault="00B15FD6" w:rsidP="0026043F">
      <w:pPr>
        <w:ind w:firstLine="0"/>
      </w:pPr>
    </w:p>
    <w:p w14:paraId="1762C44D" w14:textId="114F49DC" w:rsidR="00B15FD6" w:rsidRPr="0026043F" w:rsidRDefault="00B15FD6" w:rsidP="0026043F">
      <w:pPr>
        <w:ind w:firstLine="0"/>
      </w:pPr>
      <w:r w:rsidRPr="00B15FD6">
        <w:rPr>
          <w:rFonts w:hint="eastAsia"/>
        </w:rPr>
        <w:t xml:space="preserve">Zipser, E. J., C. Liu, D. J. Cecil, S. W. Nesbitt, and D. P. </w:t>
      </w:r>
      <w:proofErr w:type="spellStart"/>
      <w:r w:rsidRPr="00B15FD6">
        <w:rPr>
          <w:rFonts w:hint="eastAsia"/>
        </w:rPr>
        <w:t>Yorty</w:t>
      </w:r>
      <w:proofErr w:type="spellEnd"/>
      <w:r w:rsidRPr="00B15FD6">
        <w:rPr>
          <w:rFonts w:hint="eastAsia"/>
        </w:rPr>
        <w:t xml:space="preserve"> (2006), Where are the most intense thunderstorms on </w:t>
      </w:r>
      <w:proofErr w:type="gramStart"/>
      <w:r w:rsidRPr="00B15FD6">
        <w:rPr>
          <w:rFonts w:hint="eastAsia"/>
        </w:rPr>
        <w:t>Earth?,</w:t>
      </w:r>
      <w:proofErr w:type="gramEnd"/>
      <w:r w:rsidRPr="00B15FD6">
        <w:rPr>
          <w:rFonts w:hint="eastAsia"/>
        </w:rPr>
        <w:t xml:space="preserve"> Bull. Am. </w:t>
      </w:r>
      <w:proofErr w:type="spellStart"/>
      <w:r w:rsidRPr="00B15FD6">
        <w:rPr>
          <w:rFonts w:hint="eastAsia"/>
        </w:rPr>
        <w:t>Meteorol</w:t>
      </w:r>
      <w:proofErr w:type="spellEnd"/>
      <w:r w:rsidRPr="00B15FD6">
        <w:rPr>
          <w:rFonts w:hint="eastAsia"/>
        </w:rPr>
        <w:t>. Soc., 87(8), 1057</w:t>
      </w:r>
      <w:r w:rsidRPr="00B15FD6">
        <w:rPr>
          <w:rFonts w:hint="eastAsia"/>
        </w:rPr>
        <w:t>–</w:t>
      </w:r>
      <w:r w:rsidRPr="00B15FD6">
        <w:rPr>
          <w:rFonts w:hint="eastAsia"/>
        </w:rPr>
        <w:t xml:space="preserve"> 1071, </w:t>
      </w:r>
      <w:hyperlink r:id="rId23" w:history="1">
        <w:r w:rsidRPr="00950BD7">
          <w:rPr>
            <w:rStyle w:val="Hyperlink"/>
          </w:rPr>
          <w:t>https://doi.org/10.1175/BAMS-87-8-1057</w:t>
        </w:r>
      </w:hyperlink>
      <w:r>
        <w:t xml:space="preserve">. </w:t>
      </w:r>
    </w:p>
    <w:sectPr w:rsidR="00B15FD6" w:rsidRPr="0026043F">
      <w:headerReference w:type="even" r:id="rId24"/>
      <w:headerReference w:type="default" r:id="rId25"/>
      <w:footerReference w:type="even" r:id="rId26"/>
      <w:footerReference w:type="default" r:id="rId27"/>
      <w:headerReference w:type="first" r:id="rId28"/>
      <w:footerReference w:type="first" r:id="rId2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7B6B93" w14:textId="77777777" w:rsidR="00811497" w:rsidRDefault="00811497">
      <w:pPr>
        <w:spacing w:line="240" w:lineRule="auto"/>
      </w:pPr>
      <w:r>
        <w:separator/>
      </w:r>
    </w:p>
    <w:p w14:paraId="19DA85E0" w14:textId="77777777" w:rsidR="00811497" w:rsidRDefault="00811497"/>
  </w:endnote>
  <w:endnote w:type="continuationSeparator" w:id="0">
    <w:p w14:paraId="3681163B" w14:textId="77777777" w:rsidR="00811497" w:rsidRDefault="00811497">
      <w:pPr>
        <w:spacing w:line="240" w:lineRule="auto"/>
      </w:pPr>
      <w:r>
        <w:continuationSeparator/>
      </w:r>
    </w:p>
    <w:p w14:paraId="113E9B0C" w14:textId="77777777" w:rsidR="00811497" w:rsidRDefault="008114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CF95C" w14:textId="77777777" w:rsidR="00343CEE" w:rsidRDefault="00343C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975E5" w14:textId="77777777" w:rsidR="00343CEE" w:rsidRDefault="00343C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3F7C9" w14:textId="23258017" w:rsidR="00343CEE" w:rsidRDefault="00C60345">
    <w:pPr>
      <w:pStyle w:val="Footer"/>
    </w:pPr>
    <w:r>
      <w:tab/>
    </w:r>
    <w:r w:rsidR="00397024">
      <w:tab/>
    </w:r>
    <w:r>
      <w:t xml:space="preserve">CSP200 </w:t>
    </w:r>
    <w:r w:rsidR="00397024">
      <w:t>11/12/2020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548CDF" w14:textId="77777777" w:rsidR="00811497" w:rsidRDefault="00811497">
      <w:pPr>
        <w:spacing w:line="240" w:lineRule="auto"/>
      </w:pPr>
      <w:r>
        <w:separator/>
      </w:r>
    </w:p>
    <w:p w14:paraId="51AD05A7" w14:textId="77777777" w:rsidR="00811497" w:rsidRDefault="00811497"/>
  </w:footnote>
  <w:footnote w:type="continuationSeparator" w:id="0">
    <w:p w14:paraId="2ED223BB" w14:textId="77777777" w:rsidR="00811497" w:rsidRDefault="00811497">
      <w:pPr>
        <w:spacing w:line="240" w:lineRule="auto"/>
      </w:pPr>
      <w:r>
        <w:continuationSeparator/>
      </w:r>
    </w:p>
    <w:p w14:paraId="4EB17667" w14:textId="77777777" w:rsidR="00811497" w:rsidRDefault="008114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97631" w14:textId="77777777" w:rsidR="00343CEE" w:rsidRDefault="00343C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05D65641"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53589134" w14:textId="41E322CD" w:rsidR="004D6B86" w:rsidRPr="00170521" w:rsidRDefault="00811497"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2025A9">
                <w:t>WWLLN Clustering Techniques</w:t>
              </w:r>
            </w:sdtContent>
          </w:sdt>
        </w:p>
      </w:tc>
      <w:tc>
        <w:tcPr>
          <w:tcW w:w="1080" w:type="dxa"/>
        </w:tcPr>
        <w:p w14:paraId="07C75A0D"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0AB7B191" w14:textId="77777777" w:rsidR="004D6B86" w:rsidRDefault="004D6B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38D844A7"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88DA753" w14:textId="159B718B" w:rsidR="004D6B86" w:rsidRPr="009F0414" w:rsidRDefault="00443BEC" w:rsidP="00504F88">
          <w:pPr>
            <w:pStyle w:val="Header"/>
          </w:pPr>
          <w:r>
            <w:t>Determining Best Clustering Technique on WWLLN Data</w:t>
          </w:r>
        </w:p>
      </w:tc>
      <w:tc>
        <w:tcPr>
          <w:tcW w:w="1080" w:type="dxa"/>
        </w:tcPr>
        <w:p w14:paraId="5D58F5BD"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5BCE9135"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BEC"/>
    <w:rsid w:val="00006BBA"/>
    <w:rsid w:val="0001010E"/>
    <w:rsid w:val="00021498"/>
    <w:rsid w:val="000217F5"/>
    <w:rsid w:val="00027BA3"/>
    <w:rsid w:val="00035431"/>
    <w:rsid w:val="00097169"/>
    <w:rsid w:val="00114BFA"/>
    <w:rsid w:val="0012196E"/>
    <w:rsid w:val="001602E3"/>
    <w:rsid w:val="00160C0C"/>
    <w:rsid w:val="001664A2"/>
    <w:rsid w:val="00167167"/>
    <w:rsid w:val="00170521"/>
    <w:rsid w:val="00180CC8"/>
    <w:rsid w:val="001A53F5"/>
    <w:rsid w:val="001B4848"/>
    <w:rsid w:val="001C3F5D"/>
    <w:rsid w:val="001D313A"/>
    <w:rsid w:val="001F447A"/>
    <w:rsid w:val="001F4B7B"/>
    <w:rsid w:val="001F7399"/>
    <w:rsid w:val="002025A9"/>
    <w:rsid w:val="002055C4"/>
    <w:rsid w:val="00212319"/>
    <w:rsid w:val="00214A46"/>
    <w:rsid w:val="00217B62"/>
    <w:rsid w:val="00225BE3"/>
    <w:rsid w:val="0022719D"/>
    <w:rsid w:val="0025081D"/>
    <w:rsid w:val="00257391"/>
    <w:rsid w:val="0026043F"/>
    <w:rsid w:val="00261E13"/>
    <w:rsid w:val="00263130"/>
    <w:rsid w:val="002633B7"/>
    <w:rsid w:val="00274E0A"/>
    <w:rsid w:val="00292237"/>
    <w:rsid w:val="002924C6"/>
    <w:rsid w:val="002B6153"/>
    <w:rsid w:val="002C2D43"/>
    <w:rsid w:val="002C627C"/>
    <w:rsid w:val="002E1F37"/>
    <w:rsid w:val="002E5E27"/>
    <w:rsid w:val="00301E79"/>
    <w:rsid w:val="00307586"/>
    <w:rsid w:val="00336906"/>
    <w:rsid w:val="00343CEE"/>
    <w:rsid w:val="00345333"/>
    <w:rsid w:val="00362353"/>
    <w:rsid w:val="00397024"/>
    <w:rsid w:val="003A06C6"/>
    <w:rsid w:val="003A422B"/>
    <w:rsid w:val="003A638E"/>
    <w:rsid w:val="003E36B1"/>
    <w:rsid w:val="003E4162"/>
    <w:rsid w:val="003F7CBD"/>
    <w:rsid w:val="0041690D"/>
    <w:rsid w:val="00416993"/>
    <w:rsid w:val="00443ACF"/>
    <w:rsid w:val="00443BEC"/>
    <w:rsid w:val="0046714F"/>
    <w:rsid w:val="004723B6"/>
    <w:rsid w:val="00481CF8"/>
    <w:rsid w:val="00492C2D"/>
    <w:rsid w:val="004A3D87"/>
    <w:rsid w:val="004B18A9"/>
    <w:rsid w:val="004D0A33"/>
    <w:rsid w:val="004D4F8C"/>
    <w:rsid w:val="004D6B86"/>
    <w:rsid w:val="00500264"/>
    <w:rsid w:val="00504F88"/>
    <w:rsid w:val="005141F1"/>
    <w:rsid w:val="00515225"/>
    <w:rsid w:val="00532B3E"/>
    <w:rsid w:val="0053688C"/>
    <w:rsid w:val="0055242C"/>
    <w:rsid w:val="00555197"/>
    <w:rsid w:val="005760D4"/>
    <w:rsid w:val="00594FB9"/>
    <w:rsid w:val="00595412"/>
    <w:rsid w:val="00595DBF"/>
    <w:rsid w:val="005A6B84"/>
    <w:rsid w:val="005B796C"/>
    <w:rsid w:val="005C0DDC"/>
    <w:rsid w:val="005D149D"/>
    <w:rsid w:val="005F5EE0"/>
    <w:rsid w:val="0061747E"/>
    <w:rsid w:val="006412D2"/>
    <w:rsid w:val="00641876"/>
    <w:rsid w:val="00645290"/>
    <w:rsid w:val="0066179B"/>
    <w:rsid w:val="00684C26"/>
    <w:rsid w:val="006B015B"/>
    <w:rsid w:val="006C162F"/>
    <w:rsid w:val="006D7EE9"/>
    <w:rsid w:val="0071503A"/>
    <w:rsid w:val="007244DE"/>
    <w:rsid w:val="00781F32"/>
    <w:rsid w:val="007A0822"/>
    <w:rsid w:val="00811497"/>
    <w:rsid w:val="0081390C"/>
    <w:rsid w:val="00816831"/>
    <w:rsid w:val="00822BA7"/>
    <w:rsid w:val="00832E84"/>
    <w:rsid w:val="00837D67"/>
    <w:rsid w:val="00841243"/>
    <w:rsid w:val="00864077"/>
    <w:rsid w:val="008747E8"/>
    <w:rsid w:val="008A19DA"/>
    <w:rsid w:val="008A2A83"/>
    <w:rsid w:val="008A78F1"/>
    <w:rsid w:val="008A7B21"/>
    <w:rsid w:val="008B2ECB"/>
    <w:rsid w:val="008C15AE"/>
    <w:rsid w:val="008C20B3"/>
    <w:rsid w:val="0091055C"/>
    <w:rsid w:val="00910F0E"/>
    <w:rsid w:val="009215CD"/>
    <w:rsid w:val="00961AE5"/>
    <w:rsid w:val="0096335C"/>
    <w:rsid w:val="00977F95"/>
    <w:rsid w:val="009A2C38"/>
    <w:rsid w:val="009C72E5"/>
    <w:rsid w:val="009E35CE"/>
    <w:rsid w:val="009F0414"/>
    <w:rsid w:val="00A12407"/>
    <w:rsid w:val="00A17FE5"/>
    <w:rsid w:val="00A4757D"/>
    <w:rsid w:val="00A77F6B"/>
    <w:rsid w:val="00A81BB2"/>
    <w:rsid w:val="00AA5C05"/>
    <w:rsid w:val="00AC5153"/>
    <w:rsid w:val="00B03BA4"/>
    <w:rsid w:val="00B15FD6"/>
    <w:rsid w:val="00B509D4"/>
    <w:rsid w:val="00B51026"/>
    <w:rsid w:val="00BB2465"/>
    <w:rsid w:val="00BF7B17"/>
    <w:rsid w:val="00C3438C"/>
    <w:rsid w:val="00C378E3"/>
    <w:rsid w:val="00C538CE"/>
    <w:rsid w:val="00C54DD8"/>
    <w:rsid w:val="00C5686B"/>
    <w:rsid w:val="00C60345"/>
    <w:rsid w:val="00C725B9"/>
    <w:rsid w:val="00C74024"/>
    <w:rsid w:val="00C82259"/>
    <w:rsid w:val="00C82C9C"/>
    <w:rsid w:val="00C83B15"/>
    <w:rsid w:val="00C925C8"/>
    <w:rsid w:val="00CB7F84"/>
    <w:rsid w:val="00CD3F53"/>
    <w:rsid w:val="00CF1B55"/>
    <w:rsid w:val="00CF6330"/>
    <w:rsid w:val="00D20D5C"/>
    <w:rsid w:val="00D33203"/>
    <w:rsid w:val="00D4664A"/>
    <w:rsid w:val="00D60D2B"/>
    <w:rsid w:val="00D67842"/>
    <w:rsid w:val="00DB2E59"/>
    <w:rsid w:val="00DB358F"/>
    <w:rsid w:val="00DC44F1"/>
    <w:rsid w:val="00DD71AB"/>
    <w:rsid w:val="00DE35AD"/>
    <w:rsid w:val="00DE5FE1"/>
    <w:rsid w:val="00DF6D26"/>
    <w:rsid w:val="00E23952"/>
    <w:rsid w:val="00E7305D"/>
    <w:rsid w:val="00EA780C"/>
    <w:rsid w:val="00EB69D3"/>
    <w:rsid w:val="00EE20BA"/>
    <w:rsid w:val="00F00FAB"/>
    <w:rsid w:val="00F31D66"/>
    <w:rsid w:val="00F32654"/>
    <w:rsid w:val="00F363EC"/>
    <w:rsid w:val="00F413AC"/>
    <w:rsid w:val="00F5105E"/>
    <w:rsid w:val="00FE725C"/>
    <w:rsid w:val="00FF44F2"/>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56D699"/>
  <w15:chartTrackingRefBased/>
  <w15:docId w15:val="{71F657C6-A188-40F9-8619-5C0B39846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26043F"/>
    <w:rPr>
      <w:color w:val="5F5F5F" w:themeColor="hyperlink"/>
      <w:u w:val="single"/>
    </w:rPr>
  </w:style>
  <w:style w:type="character" w:styleId="UnresolvedMention">
    <w:name w:val="Unresolved Mention"/>
    <w:basedOn w:val="DefaultParagraphFont"/>
    <w:uiPriority w:val="99"/>
    <w:semiHidden/>
    <w:unhideWhenUsed/>
    <w:rsid w:val="002604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8593077">
      <w:bodyDiv w:val="1"/>
      <w:marLeft w:val="0"/>
      <w:marRight w:val="0"/>
      <w:marTop w:val="0"/>
      <w:marBottom w:val="0"/>
      <w:divBdr>
        <w:top w:val="none" w:sz="0" w:space="0" w:color="auto"/>
        <w:left w:val="none" w:sz="0" w:space="0" w:color="auto"/>
        <w:bottom w:val="none" w:sz="0" w:space="0" w:color="auto"/>
        <w:right w:val="none" w:sz="0" w:space="0" w:color="auto"/>
      </w:divBdr>
    </w:div>
    <w:div w:id="148598187">
      <w:bodyDiv w:val="1"/>
      <w:marLeft w:val="0"/>
      <w:marRight w:val="0"/>
      <w:marTop w:val="0"/>
      <w:marBottom w:val="0"/>
      <w:divBdr>
        <w:top w:val="none" w:sz="0" w:space="0" w:color="auto"/>
        <w:left w:val="none" w:sz="0" w:space="0" w:color="auto"/>
        <w:bottom w:val="none" w:sz="0" w:space="0" w:color="auto"/>
        <w:right w:val="none" w:sz="0" w:space="0" w:color="auto"/>
      </w:divBdr>
      <w:divsChild>
        <w:div w:id="1718704491">
          <w:marLeft w:val="0"/>
          <w:marRight w:val="0"/>
          <w:marTop w:val="0"/>
          <w:marBottom w:val="0"/>
          <w:divBdr>
            <w:top w:val="none" w:sz="0" w:space="0" w:color="auto"/>
            <w:left w:val="none" w:sz="0" w:space="0" w:color="auto"/>
            <w:bottom w:val="none" w:sz="0" w:space="0" w:color="auto"/>
            <w:right w:val="none" w:sz="0" w:space="0" w:color="auto"/>
          </w:divBdr>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4412896">
      <w:bodyDiv w:val="1"/>
      <w:marLeft w:val="0"/>
      <w:marRight w:val="0"/>
      <w:marTop w:val="0"/>
      <w:marBottom w:val="0"/>
      <w:divBdr>
        <w:top w:val="none" w:sz="0" w:space="0" w:color="auto"/>
        <w:left w:val="none" w:sz="0" w:space="0" w:color="auto"/>
        <w:bottom w:val="none" w:sz="0" w:space="0" w:color="auto"/>
        <w:right w:val="none" w:sz="0" w:space="0" w:color="auto"/>
      </w:divBdr>
      <w:divsChild>
        <w:div w:id="1654404577">
          <w:marLeft w:val="0"/>
          <w:marRight w:val="0"/>
          <w:marTop w:val="0"/>
          <w:marBottom w:val="0"/>
          <w:divBdr>
            <w:top w:val="none" w:sz="0" w:space="0" w:color="auto"/>
            <w:left w:val="none" w:sz="0" w:space="0" w:color="auto"/>
            <w:bottom w:val="none" w:sz="0" w:space="0" w:color="auto"/>
            <w:right w:val="none" w:sz="0" w:space="0" w:color="auto"/>
          </w:divBdr>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22156958">
      <w:bodyDiv w:val="1"/>
      <w:marLeft w:val="0"/>
      <w:marRight w:val="0"/>
      <w:marTop w:val="0"/>
      <w:marBottom w:val="0"/>
      <w:divBdr>
        <w:top w:val="none" w:sz="0" w:space="0" w:color="auto"/>
        <w:left w:val="none" w:sz="0" w:space="0" w:color="auto"/>
        <w:bottom w:val="none" w:sz="0" w:space="0" w:color="auto"/>
        <w:right w:val="none" w:sz="0" w:space="0" w:color="auto"/>
      </w:divBdr>
      <w:divsChild>
        <w:div w:id="852917995">
          <w:marLeft w:val="0"/>
          <w:marRight w:val="0"/>
          <w:marTop w:val="0"/>
          <w:marBottom w:val="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692544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940646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8442929">
      <w:bodyDiv w:val="1"/>
      <w:marLeft w:val="0"/>
      <w:marRight w:val="0"/>
      <w:marTop w:val="0"/>
      <w:marBottom w:val="0"/>
      <w:divBdr>
        <w:top w:val="none" w:sz="0" w:space="0" w:color="auto"/>
        <w:left w:val="none" w:sz="0" w:space="0" w:color="auto"/>
        <w:bottom w:val="none" w:sz="0" w:space="0" w:color="auto"/>
        <w:right w:val="none" w:sz="0" w:space="0" w:color="auto"/>
      </w:divBdr>
      <w:divsChild>
        <w:div w:id="466168580">
          <w:marLeft w:val="0"/>
          <w:marRight w:val="0"/>
          <w:marTop w:val="0"/>
          <w:marBottom w:val="0"/>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570701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5659500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doi.org/10.1175/BAMS-87-8-1057" TargetMode="Externa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1016/0098-3004(84)90020-7" TargetMode="External"/><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vano\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w:rsidR="00000000" w:rsidRDefault="00443BEC"&gt;&lt;w:r&gt;&lt;w:t&gt;WWLLN Clustering Techniques&lt;/w:t&gt;&lt;/w:r&gt;&lt;/w:p&gt;&lt;w:sectPr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386</TotalTime>
  <Pages>13</Pages>
  <Words>1825</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Aeon Williams</cp:lastModifiedBy>
  <cp:revision>86</cp:revision>
  <dcterms:created xsi:type="dcterms:W3CDTF">2020-11-20T22:04:00Z</dcterms:created>
  <dcterms:modified xsi:type="dcterms:W3CDTF">2020-12-12T02:54:00Z</dcterms:modified>
</cp:coreProperties>
</file>